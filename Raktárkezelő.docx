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EC9" w:rsidRPr="00FE2E69" w:rsidRDefault="00757EC9" w:rsidP="00757EC9">
      <w:pPr>
        <w:jc w:val="center"/>
      </w:pPr>
      <w:r>
        <w:rPr>
          <w:noProof/>
          <w:lang w:eastAsia="hu-HU"/>
        </w:rPr>
        <w:drawing>
          <wp:inline distT="0" distB="0" distL="0" distR="0">
            <wp:extent cx="1733550" cy="1737658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hwart_f1dce688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868" cy="176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C9" w:rsidRPr="00DC469B" w:rsidRDefault="00757EC9" w:rsidP="00757EC9">
      <w:pPr>
        <w:spacing w:before="100" w:beforeAutospacing="1"/>
        <w:jc w:val="center"/>
        <w:rPr>
          <w:b/>
          <w:sz w:val="36"/>
          <w:szCs w:val="36"/>
        </w:rPr>
      </w:pPr>
      <w:r w:rsidRPr="00DC469B">
        <w:rPr>
          <w:b/>
          <w:sz w:val="36"/>
          <w:szCs w:val="36"/>
        </w:rPr>
        <w:t>Debreceni SZC Mechwart András Gépipari és Informatikai Technikum</w:t>
      </w:r>
    </w:p>
    <w:p w:rsidR="00DC469B" w:rsidRPr="00DC469B" w:rsidRDefault="00DC469B" w:rsidP="00757EC9">
      <w:pPr>
        <w:spacing w:before="100" w:beforeAutospacing="1"/>
        <w:jc w:val="center"/>
        <w:rPr>
          <w:b/>
          <w:sz w:val="36"/>
          <w:szCs w:val="36"/>
        </w:rPr>
      </w:pPr>
      <w:bookmarkStart w:id="0" w:name="_GoBack"/>
      <w:bookmarkEnd w:id="0"/>
    </w:p>
    <w:p w:rsidR="00757EC9" w:rsidRPr="00DC469B" w:rsidRDefault="00757EC9" w:rsidP="00DC469B">
      <w:pPr>
        <w:spacing w:before="100" w:beforeAutospacing="1"/>
        <w:jc w:val="center"/>
        <w:rPr>
          <w:b/>
          <w:caps/>
          <w:spacing w:val="60"/>
          <w:sz w:val="36"/>
          <w:szCs w:val="36"/>
        </w:rPr>
      </w:pPr>
      <w:r w:rsidRPr="00DC469B">
        <w:rPr>
          <w:b/>
          <w:caps/>
          <w:spacing w:val="60"/>
          <w:sz w:val="36"/>
          <w:szCs w:val="36"/>
        </w:rPr>
        <w:t>Szoftverfejlesztő és –tesztelő projektfeladat</w:t>
      </w:r>
    </w:p>
    <w:p w:rsidR="00757EC9" w:rsidRPr="00DC469B" w:rsidRDefault="00757EC9" w:rsidP="00757EC9">
      <w:pPr>
        <w:spacing w:before="720"/>
        <w:jc w:val="center"/>
        <w:rPr>
          <w:b/>
          <w:spacing w:val="30"/>
          <w:sz w:val="36"/>
          <w:szCs w:val="36"/>
        </w:rPr>
      </w:pPr>
    </w:p>
    <w:p w:rsidR="00757EC9" w:rsidRPr="00DC469B" w:rsidRDefault="00DC469B" w:rsidP="00757EC9">
      <w:pPr>
        <w:jc w:val="center"/>
        <w:rPr>
          <w:b/>
          <w:sz w:val="44"/>
          <w:szCs w:val="44"/>
        </w:rPr>
      </w:pPr>
      <w:r w:rsidRPr="00DC469B">
        <w:rPr>
          <w:b/>
          <w:sz w:val="44"/>
          <w:szCs w:val="44"/>
        </w:rPr>
        <w:t>Raktárkezelő rendszer</w:t>
      </w:r>
    </w:p>
    <w:p w:rsidR="00757EC9" w:rsidRPr="00DC469B" w:rsidRDefault="00757EC9" w:rsidP="00757EC9">
      <w:pPr>
        <w:pStyle w:val="szdszveg"/>
        <w:ind w:firstLine="0"/>
        <w:rPr>
          <w:b/>
          <w:sz w:val="36"/>
          <w:szCs w:val="36"/>
        </w:rPr>
      </w:pPr>
    </w:p>
    <w:p w:rsidR="00DC469B" w:rsidRPr="00DC469B" w:rsidRDefault="00DC469B" w:rsidP="00757EC9">
      <w:pPr>
        <w:pStyle w:val="szdszveg"/>
        <w:ind w:firstLine="0"/>
        <w:rPr>
          <w:b/>
          <w:sz w:val="36"/>
          <w:szCs w:val="36"/>
        </w:rPr>
      </w:pPr>
    </w:p>
    <w:p w:rsidR="00DC469B" w:rsidRPr="00DC469B" w:rsidRDefault="00DC469B" w:rsidP="00757EC9">
      <w:pPr>
        <w:pStyle w:val="szdszveg"/>
        <w:ind w:firstLine="0"/>
        <w:rPr>
          <w:b/>
          <w:sz w:val="36"/>
          <w:szCs w:val="36"/>
        </w:rPr>
      </w:pPr>
    </w:p>
    <w:p w:rsidR="00DC469B" w:rsidRDefault="00DC469B" w:rsidP="00DC469B">
      <w:pPr>
        <w:pStyle w:val="szdszveg"/>
        <w:spacing w:line="240" w:lineRule="auto"/>
        <w:ind w:firstLine="0"/>
        <w:jc w:val="center"/>
        <w:rPr>
          <w:b/>
          <w:sz w:val="36"/>
          <w:szCs w:val="36"/>
        </w:rPr>
      </w:pPr>
      <w:r w:rsidRPr="00DC469B">
        <w:rPr>
          <w:b/>
          <w:sz w:val="36"/>
          <w:szCs w:val="36"/>
        </w:rPr>
        <w:t>Készítették:</w:t>
      </w:r>
    </w:p>
    <w:p w:rsidR="00DC469B" w:rsidRPr="00DC469B" w:rsidRDefault="00DC469B" w:rsidP="00DC469B">
      <w:pPr>
        <w:pStyle w:val="szdszveg"/>
        <w:spacing w:line="240" w:lineRule="auto"/>
        <w:ind w:firstLine="0"/>
        <w:jc w:val="center"/>
        <w:rPr>
          <w:b/>
          <w:sz w:val="36"/>
          <w:szCs w:val="36"/>
        </w:rPr>
      </w:pPr>
    </w:p>
    <w:p w:rsidR="00DC469B" w:rsidRPr="00DC469B" w:rsidRDefault="00DC469B" w:rsidP="00DC469B">
      <w:pPr>
        <w:pStyle w:val="szdszveg"/>
        <w:spacing w:line="240" w:lineRule="auto"/>
        <w:ind w:firstLine="0"/>
        <w:jc w:val="center"/>
        <w:rPr>
          <w:b/>
          <w:sz w:val="36"/>
          <w:szCs w:val="36"/>
        </w:rPr>
      </w:pPr>
      <w:r w:rsidRPr="00DC469B">
        <w:rPr>
          <w:b/>
          <w:sz w:val="36"/>
          <w:szCs w:val="36"/>
        </w:rPr>
        <w:t>Kovács Tamás</w:t>
      </w:r>
      <w:r>
        <w:rPr>
          <w:b/>
          <w:sz w:val="36"/>
          <w:szCs w:val="36"/>
        </w:rPr>
        <w:tab/>
        <w:t>14EC</w:t>
      </w:r>
    </w:p>
    <w:p w:rsidR="00DC469B" w:rsidRPr="00DC469B" w:rsidRDefault="00DC469B" w:rsidP="00DC469B">
      <w:pPr>
        <w:pStyle w:val="szdszveg"/>
        <w:spacing w:line="240" w:lineRule="auto"/>
        <w:ind w:firstLine="0"/>
        <w:jc w:val="center"/>
        <w:rPr>
          <w:b/>
          <w:sz w:val="36"/>
          <w:szCs w:val="36"/>
        </w:rPr>
      </w:pPr>
      <w:r w:rsidRPr="00DC469B">
        <w:rPr>
          <w:b/>
          <w:sz w:val="36"/>
          <w:szCs w:val="36"/>
        </w:rPr>
        <w:t>Barcza Máté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14EC</w:t>
      </w:r>
    </w:p>
    <w:p w:rsidR="00DC469B" w:rsidRPr="00DC469B" w:rsidRDefault="00DC469B" w:rsidP="00F5529E">
      <w:pPr>
        <w:pStyle w:val="szdszveg"/>
        <w:spacing w:line="240" w:lineRule="auto"/>
        <w:ind w:firstLine="0"/>
        <w:jc w:val="center"/>
        <w:rPr>
          <w:b/>
          <w:sz w:val="36"/>
          <w:szCs w:val="36"/>
        </w:rPr>
      </w:pPr>
      <w:r w:rsidRPr="00DC469B">
        <w:rPr>
          <w:b/>
          <w:sz w:val="36"/>
          <w:szCs w:val="36"/>
        </w:rPr>
        <w:t>Fehér Ádám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14EC</w:t>
      </w:r>
    </w:p>
    <w:p w:rsidR="00DC469B" w:rsidRPr="00DC469B" w:rsidRDefault="00DC469B" w:rsidP="00DC469B">
      <w:pPr>
        <w:pStyle w:val="szdszveg"/>
        <w:ind w:firstLine="0"/>
        <w:rPr>
          <w:b/>
          <w:sz w:val="36"/>
          <w:szCs w:val="36"/>
        </w:rPr>
      </w:pPr>
    </w:p>
    <w:p w:rsidR="00DC469B" w:rsidRPr="00DC469B" w:rsidRDefault="00DC469B" w:rsidP="00DC469B">
      <w:pPr>
        <w:pStyle w:val="szdszveg"/>
        <w:ind w:firstLine="0"/>
        <w:jc w:val="center"/>
        <w:rPr>
          <w:b/>
          <w:sz w:val="36"/>
          <w:szCs w:val="36"/>
        </w:rPr>
      </w:pPr>
      <w:r w:rsidRPr="00DC469B">
        <w:rPr>
          <w:b/>
          <w:sz w:val="36"/>
          <w:szCs w:val="36"/>
        </w:rPr>
        <w:t>2024</w:t>
      </w:r>
      <w:r w:rsidR="008D0806">
        <w:rPr>
          <w:b/>
          <w:sz w:val="36"/>
          <w:szCs w:val="36"/>
        </w:rPr>
        <w:t>.</w:t>
      </w:r>
    </w:p>
    <w:p w:rsidR="000B54A5" w:rsidRPr="000B54A5" w:rsidRDefault="00402F50" w:rsidP="00260B60">
      <w:pPr>
        <w:pStyle w:val="szdcmsortartalomjegyzk"/>
      </w:pPr>
      <w:r>
        <w:lastRenderedPageBreak/>
        <w:t>Tartalomjegyzék</w:t>
      </w:r>
    </w:p>
    <w:p w:rsidR="00C54B9C" w:rsidRDefault="003B125B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r>
        <w:fldChar w:fldCharType="begin"/>
      </w:r>
      <w:r w:rsidR="00D26B5E">
        <w:instrText xml:space="preserve"> TOC \h \z \t "szd_címsor1;1;szd_címsor_számozatlan;1;szd_címsor2;2;szd_címsor3;3" </w:instrText>
      </w:r>
      <w:r>
        <w:fldChar w:fldCharType="separate"/>
      </w:r>
      <w:hyperlink w:anchor="_Toc165130101" w:history="1">
        <w:r w:rsidR="00C54B9C" w:rsidRPr="003206A1">
          <w:rPr>
            <w:rStyle w:val="Hiperhivatkozs"/>
            <w:noProof/>
          </w:rPr>
          <w:t>1.</w:t>
        </w:r>
        <w:r w:rsidR="00C54B9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C54B9C" w:rsidRPr="003206A1">
          <w:rPr>
            <w:rStyle w:val="Hiperhivatkozs"/>
            <w:noProof/>
          </w:rPr>
          <w:t>Bevezetés, a téma ismertetése</w:t>
        </w:r>
        <w:r w:rsidR="00C54B9C">
          <w:rPr>
            <w:noProof/>
            <w:webHidden/>
          </w:rPr>
          <w:tab/>
        </w:r>
        <w:r w:rsidR="00C54B9C">
          <w:rPr>
            <w:noProof/>
            <w:webHidden/>
          </w:rPr>
          <w:fldChar w:fldCharType="begin"/>
        </w:r>
        <w:r w:rsidR="00C54B9C">
          <w:rPr>
            <w:noProof/>
            <w:webHidden/>
          </w:rPr>
          <w:instrText xml:space="preserve"> PAGEREF _Toc165130101 \h </w:instrText>
        </w:r>
        <w:r w:rsidR="00C54B9C">
          <w:rPr>
            <w:noProof/>
            <w:webHidden/>
          </w:rPr>
        </w:r>
        <w:r w:rsidR="00C54B9C">
          <w:rPr>
            <w:noProof/>
            <w:webHidden/>
          </w:rPr>
          <w:fldChar w:fldCharType="separate"/>
        </w:r>
        <w:r w:rsidR="00C54B9C">
          <w:rPr>
            <w:noProof/>
            <w:webHidden/>
          </w:rPr>
          <w:t>4</w:t>
        </w:r>
        <w:r w:rsidR="00C54B9C">
          <w:rPr>
            <w:noProof/>
            <w:webHidden/>
          </w:rPr>
          <w:fldChar w:fldCharType="end"/>
        </w:r>
      </w:hyperlink>
    </w:p>
    <w:p w:rsidR="00C54B9C" w:rsidRDefault="00C54B9C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65130102" w:history="1">
        <w:r w:rsidRPr="003206A1">
          <w:rPr>
            <w:rStyle w:val="Hiperhivatkozs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3206A1">
          <w:rPr>
            <w:rStyle w:val="Hiperhivatkozs"/>
            <w:noProof/>
          </w:rPr>
          <w:t>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65130103" w:history="1">
        <w:r w:rsidRPr="003206A1">
          <w:rPr>
            <w:rStyle w:val="Hiperhivatkozs"/>
            <w:noProof/>
          </w:rPr>
          <w:t>2.1.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3206A1">
          <w:rPr>
            <w:rStyle w:val="Hiperhivatkozs"/>
            <w:noProof/>
          </w:rPr>
          <w:t>A fejlesztőkörnyezet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65130104" w:history="1">
        <w:r w:rsidRPr="003206A1">
          <w:rPr>
            <w:rStyle w:val="Hiperhivatkozs"/>
            <w:noProof/>
          </w:rPr>
          <w:t>2.2.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3206A1">
          <w:rPr>
            <w:rStyle w:val="Hiperhivatkozs"/>
            <w:noProof/>
          </w:rPr>
          <w:t>A kialakított adatszerkezet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65130105" w:history="1">
        <w:r w:rsidRPr="003206A1">
          <w:rPr>
            <w:rStyle w:val="Hiperhivatkozs"/>
            <w:noProof/>
          </w:rPr>
          <w:t>2.3.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3206A1">
          <w:rPr>
            <w:rStyle w:val="Hiperhivatkozs"/>
            <w:noProof/>
          </w:rPr>
          <w:t>A program érdekesebb algoritmusai, kódrészletei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65130106" w:history="1">
        <w:r w:rsidRPr="003206A1">
          <w:rPr>
            <w:rStyle w:val="Hiperhivatkozs"/>
            <w:noProof/>
          </w:rPr>
          <w:t>2.4.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3206A1">
          <w:rPr>
            <w:rStyle w:val="Hiperhivatkozs"/>
            <w:noProof/>
          </w:rPr>
          <w:t>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65130107" w:history="1">
        <w:r w:rsidRPr="003206A1">
          <w:rPr>
            <w:rStyle w:val="Hiperhivatkozs"/>
            <w:noProof/>
          </w:rPr>
          <w:t>2.5.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3206A1">
          <w:rPr>
            <w:rStyle w:val="Hiperhivatkozs"/>
            <w:noProof/>
          </w:rPr>
          <w:t>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65130108" w:history="1">
        <w:r w:rsidRPr="003206A1">
          <w:rPr>
            <w:rStyle w:val="Hiperhivatkozs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3206A1">
          <w:rPr>
            <w:rStyle w:val="Hiperhivatkozs"/>
            <w:noProof/>
          </w:rPr>
          <w:t>Felhasználói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65130109" w:history="1">
        <w:r w:rsidRPr="003206A1">
          <w:rPr>
            <w:rStyle w:val="Hiperhivatkozs"/>
            <w:noProof/>
          </w:rPr>
          <w:t>3.1.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3206A1">
          <w:rPr>
            <w:rStyle w:val="Hiperhivatkozs"/>
            <w:noProof/>
          </w:rPr>
          <w:t>A program célja, lényegesebb funkciói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65130110" w:history="1">
        <w:r w:rsidRPr="003206A1">
          <w:rPr>
            <w:rStyle w:val="Hiperhivatkozs"/>
            <w:noProof/>
          </w:rPr>
          <w:t>3.2.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3206A1">
          <w:rPr>
            <w:rStyle w:val="Hiperhivatkozs"/>
            <w:noProof/>
          </w:rPr>
          <w:t>Szükséges hardvereszközök és szoftver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65130111" w:history="1">
        <w:r w:rsidRPr="003206A1">
          <w:rPr>
            <w:rStyle w:val="Hiperhivatkozs"/>
            <w:noProof/>
          </w:rPr>
          <w:t>3.3.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3206A1">
          <w:rPr>
            <w:rStyle w:val="Hiperhivatkozs"/>
            <w:noProof/>
          </w:rPr>
          <w:t>Telepítés és indítás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65130112" w:history="1">
        <w:r w:rsidRPr="003206A1">
          <w:rPr>
            <w:rStyle w:val="Hiperhivatkozs"/>
            <w:noProof/>
          </w:rPr>
          <w:t>3.4.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3206A1">
          <w:rPr>
            <w:rStyle w:val="Hiperhivatkozs"/>
            <w:noProof/>
          </w:rPr>
          <w:t>A program részletes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65130113" w:history="1">
        <w:r w:rsidRPr="003206A1">
          <w:rPr>
            <w:rStyle w:val="Hiperhivatkozs"/>
            <w:noProof/>
          </w:rPr>
          <w:t>3.4.1.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3206A1">
          <w:rPr>
            <w:rStyle w:val="Hiperhivatkozs"/>
            <w:noProof/>
          </w:rPr>
          <w:t>Rendelések nyilvántartása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65130114" w:history="1">
        <w:r w:rsidRPr="003206A1">
          <w:rPr>
            <w:rStyle w:val="Hiperhivatkozs"/>
            <w:noProof/>
          </w:rPr>
          <w:t>3.4.2.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3206A1">
          <w:rPr>
            <w:rStyle w:val="Hiperhivatkozs"/>
            <w:noProof/>
          </w:rPr>
          <w:t>Termékek hozzáadása a raktárkészlethez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65130115" w:history="1">
        <w:r w:rsidRPr="003206A1">
          <w:rPr>
            <w:rStyle w:val="Hiperhivatkozs"/>
            <w:noProof/>
          </w:rPr>
          <w:t>3.5.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3206A1">
          <w:rPr>
            <w:rStyle w:val="Hiperhivatkozs"/>
            <w:noProof/>
          </w:rPr>
          <w:t>Hibajelzések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65130116" w:history="1">
        <w:r w:rsidRPr="003206A1">
          <w:rPr>
            <w:rStyle w:val="Hiperhivatkozs"/>
            <w:noProof/>
          </w:rPr>
          <w:t>3.6.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3206A1">
          <w:rPr>
            <w:rStyle w:val="Hiperhivatkozs"/>
            <w:noProof/>
          </w:rPr>
          <w:t>Az admin felhasználó lehetőségei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65130117" w:history="1">
        <w:r w:rsidRPr="003206A1">
          <w:rPr>
            <w:rStyle w:val="Hiperhivatkozs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3206A1">
          <w:rPr>
            <w:rStyle w:val="Hiperhivatkozs"/>
            <w:noProof/>
          </w:rPr>
          <w:t>Információkérés lehetősége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65130118" w:history="1">
        <w:r w:rsidRPr="003206A1">
          <w:rPr>
            <w:rStyle w:val="Hiperhivatkozs"/>
            <w:noProof/>
          </w:rPr>
          <w:t>5.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3206A1">
          <w:rPr>
            <w:rStyle w:val="Hiperhivatkozs"/>
            <w:noProof/>
          </w:rPr>
          <w:t>Összefoglalás, köszönetnyilvánítás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65130119" w:history="1">
        <w:r w:rsidRPr="003206A1">
          <w:rPr>
            <w:rStyle w:val="Hiperhivatkozs"/>
            <w:noProof/>
          </w:rPr>
          <w:t>6.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3206A1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02F50" w:rsidRDefault="003B125B">
      <w:r>
        <w:fldChar w:fldCharType="end"/>
      </w:r>
    </w:p>
    <w:p w:rsidR="00260B60" w:rsidRDefault="00260B60" w:rsidP="00077CD9">
      <w:pPr>
        <w:pStyle w:val="szdcmsortartalomjegyzk"/>
      </w:pPr>
      <w:r>
        <w:lastRenderedPageBreak/>
        <w:t>Ábrajegyzék</w:t>
      </w:r>
    </w:p>
    <w:p w:rsidR="00260B60" w:rsidRDefault="00260B60"/>
    <w:p w:rsidR="00C54B9C" w:rsidRDefault="00260B60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65130120" w:history="1">
        <w:r w:rsidR="00C54B9C" w:rsidRPr="00C83833">
          <w:rPr>
            <w:rStyle w:val="Hiperhivatkozs"/>
            <w:noProof/>
          </w:rPr>
          <w:t>1. ábra: A termékkategóriák kiválasztása</w:t>
        </w:r>
        <w:r w:rsidR="00C54B9C">
          <w:rPr>
            <w:noProof/>
            <w:webHidden/>
          </w:rPr>
          <w:tab/>
        </w:r>
        <w:r w:rsidR="00C54B9C">
          <w:rPr>
            <w:noProof/>
            <w:webHidden/>
          </w:rPr>
          <w:fldChar w:fldCharType="begin"/>
        </w:r>
        <w:r w:rsidR="00C54B9C">
          <w:rPr>
            <w:noProof/>
            <w:webHidden/>
          </w:rPr>
          <w:instrText xml:space="preserve"> PAGEREF _Toc165130120 \h </w:instrText>
        </w:r>
        <w:r w:rsidR="00C54B9C">
          <w:rPr>
            <w:noProof/>
            <w:webHidden/>
          </w:rPr>
        </w:r>
        <w:r w:rsidR="00C54B9C">
          <w:rPr>
            <w:noProof/>
            <w:webHidden/>
          </w:rPr>
          <w:fldChar w:fldCharType="separate"/>
        </w:r>
        <w:r w:rsidR="00C54B9C">
          <w:rPr>
            <w:noProof/>
            <w:webHidden/>
          </w:rPr>
          <w:t>14</w:t>
        </w:r>
        <w:r w:rsidR="00C54B9C">
          <w:rPr>
            <w:noProof/>
            <w:webHidden/>
          </w:rPr>
          <w:fldChar w:fldCharType="end"/>
        </w:r>
      </w:hyperlink>
    </w:p>
    <w:p w:rsidR="00C54B9C" w:rsidRDefault="00C54B9C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5130121" w:history="1">
        <w:r w:rsidRPr="00C83833">
          <w:rPr>
            <w:rStyle w:val="Hiperhivatkozs"/>
            <w:noProof/>
          </w:rPr>
          <w:t>2. ábra: A termék képének hozzáadására szolgáló felület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5130122" w:history="1">
        <w:r w:rsidRPr="00C83833">
          <w:rPr>
            <w:rStyle w:val="Hiperhivatkozs"/>
            <w:noProof/>
          </w:rPr>
          <w:t>3. ábra: Az admin felhasználó bejelentkezési felülete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5130123" w:history="1">
        <w:r w:rsidRPr="00C83833">
          <w:rPr>
            <w:rStyle w:val="Hiperhivatkozs"/>
            <w:noProof/>
          </w:rPr>
          <w:t>4. ábra: Az admin felhasználói felület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5130124" w:history="1">
        <w:r w:rsidRPr="00C83833">
          <w:rPr>
            <w:rStyle w:val="Hiperhivatkozs"/>
            <w:noProof/>
          </w:rPr>
          <w:t>5. ábra: A raktárban nyilvántartott termékek listája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5130125" w:history="1">
        <w:r w:rsidRPr="00C83833">
          <w:rPr>
            <w:rStyle w:val="Hiperhivatkozs"/>
            <w:noProof/>
          </w:rPr>
          <w:t>6. ábra: Keresés a termék teljes nevének megadásával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5130126" w:history="1">
        <w:r w:rsidRPr="00C83833">
          <w:rPr>
            <w:rStyle w:val="Hiperhivatkozs"/>
            <w:noProof/>
          </w:rPr>
          <w:t>7. ábra: Keresés a kezdőszó megadásával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5130127" w:history="1">
        <w:r w:rsidRPr="00C83833">
          <w:rPr>
            <w:rStyle w:val="Hiperhivatkozs"/>
            <w:noProof/>
          </w:rPr>
          <w:t>8. ábra: Keresés egy szövegrészlet megadásával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5130128" w:history="1">
        <w:r w:rsidRPr="00C83833">
          <w:rPr>
            <w:rStyle w:val="Hiperhivatkozs"/>
            <w:noProof/>
          </w:rPr>
          <w:t>9. ábra: Keresés a termék ára szerint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5130129" w:history="1">
        <w:r w:rsidRPr="00C83833">
          <w:rPr>
            <w:rStyle w:val="Hiperhivatkozs"/>
            <w:noProof/>
          </w:rPr>
          <w:t>10. ábra: A jelölőnégyzet működése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5130130" w:history="1">
        <w:r w:rsidRPr="00C83833">
          <w:rPr>
            <w:rStyle w:val="Hiperhivatkozs"/>
            <w:noProof/>
          </w:rPr>
          <w:t>11. ábra: A rendelések nyilvántartó felülete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5130131" w:history="1">
        <w:r w:rsidRPr="00C83833">
          <w:rPr>
            <w:rStyle w:val="Hiperhivatkozs"/>
            <w:noProof/>
          </w:rPr>
          <w:t>12. ábra: Rendelés hozzáadására szolgáló felület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5130132" w:history="1">
        <w:r w:rsidRPr="00C83833">
          <w:rPr>
            <w:rStyle w:val="Hiperhivatkozs"/>
            <w:noProof/>
          </w:rPr>
          <w:t>13. ábra: Példa rendelés hozzáadására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5130133" w:history="1">
        <w:r w:rsidRPr="00C83833">
          <w:rPr>
            <w:rStyle w:val="Hiperhivatkozs"/>
            <w:noProof/>
          </w:rPr>
          <w:t>14. ábra: A termékek listája a rendelés felületen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5130134" w:history="1">
        <w:r w:rsidRPr="00C83833">
          <w:rPr>
            <w:rStyle w:val="Hiperhivatkozs"/>
            <w:noProof/>
          </w:rPr>
          <w:t>15. ábra: A rendelés állapota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5130135" w:history="1">
        <w:r w:rsidRPr="00C83833">
          <w:rPr>
            <w:rStyle w:val="Hiperhivatkozs"/>
            <w:noProof/>
          </w:rPr>
          <w:t>16. ábra: A Szállítva lenyíló lista választható lehetőségei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5130136" w:history="1">
        <w:r w:rsidRPr="00C83833">
          <w:rPr>
            <w:rStyle w:val="Hiperhivatkozs"/>
            <w:noProof/>
          </w:rPr>
          <w:t>17. ábra: A rendelés véglegesítésére szolgáló felület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5130137" w:history="1">
        <w:r w:rsidRPr="00C83833">
          <w:rPr>
            <w:rStyle w:val="Hiperhivatkozs"/>
            <w:noProof/>
          </w:rPr>
          <w:t>18. ábra: A felvezetett rendelés az utolsó sorban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5130138" w:history="1">
        <w:r w:rsidRPr="00C83833">
          <w:rPr>
            <w:rStyle w:val="Hiperhivatkozs"/>
            <w:noProof/>
          </w:rPr>
          <w:t>19. ábra: Az adatbázisban szereplő termékek hozzáadására szolgáló felhasználói felület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5130139" w:history="1">
        <w:r w:rsidRPr="00C83833">
          <w:rPr>
            <w:rStyle w:val="Hiperhivatkozs"/>
            <w:noProof/>
          </w:rPr>
          <w:t>20. ábra: Példa termék hozzáadására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5130140" w:history="1">
        <w:r w:rsidRPr="00C83833">
          <w:rPr>
            <w:rStyle w:val="Hiperhivatkozs"/>
            <w:noProof/>
          </w:rPr>
          <w:t>21. ábra: A termék elérhetősége a raktárban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5130141" w:history="1">
        <w:r w:rsidRPr="00C83833">
          <w:rPr>
            <w:rStyle w:val="Hiperhivatkozs"/>
            <w:noProof/>
          </w:rPr>
          <w:t>22. ábra: A raktárban szereplő termék kategorizálása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5130142" w:history="1">
        <w:r w:rsidRPr="00C83833">
          <w:rPr>
            <w:rStyle w:val="Hiperhivatkozs"/>
            <w:noProof/>
          </w:rPr>
          <w:t>23. ábra: A felvezetett termékadatok véglegesítésére szolgáló felület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54B9C" w:rsidRDefault="00C54B9C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5130143" w:history="1">
        <w:r w:rsidRPr="00C83833">
          <w:rPr>
            <w:rStyle w:val="Hiperhivatkozs"/>
            <w:noProof/>
          </w:rPr>
          <w:t>24. ábra: Hibaüzenet, amennyiben egy termék nem szerepel az adatbázisban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_Toc165130143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60B60" w:rsidRDefault="00260B60">
      <w:r>
        <w:fldChar w:fldCharType="end"/>
      </w:r>
    </w:p>
    <w:p w:rsidR="00DC469B" w:rsidRDefault="00077CD9" w:rsidP="003156EC">
      <w:pPr>
        <w:pStyle w:val="szdcmsor1"/>
      </w:pPr>
      <w:bookmarkStart w:id="1" w:name="_Toc165130101"/>
      <w:r>
        <w:lastRenderedPageBreak/>
        <w:t>Bevezetés, a</w:t>
      </w:r>
      <w:r w:rsidR="00DC469B">
        <w:t xml:space="preserve"> téma ismertetése</w:t>
      </w:r>
      <w:bookmarkEnd w:id="1"/>
    </w:p>
    <w:p w:rsidR="00022961" w:rsidRDefault="00022961" w:rsidP="00421D69">
      <w:pPr>
        <w:pStyle w:val="szdszveg"/>
      </w:pPr>
      <w:r>
        <w:t xml:space="preserve">Napjainkban az interneten történő vásárlás egyre megszokottabbá válik főként annak kényelméből adódóan. A kizárólag az interneten árusító cégek (webáruházak) komoly vetélytársai lettek a fizikai valóságban is létező üzleteknek, így az utóbbiak is </w:t>
      </w:r>
      <w:r w:rsidR="000B609A">
        <w:t>sok esetben az üzlet mellett egy online áruházat is üzemeltetnek a versenyben maradás- és a vásárlók kényelmének érdekében.</w:t>
      </w:r>
    </w:p>
    <w:p w:rsidR="000B609A" w:rsidRDefault="000B609A" w:rsidP="00421D69">
      <w:pPr>
        <w:pStyle w:val="szdszveg"/>
      </w:pPr>
      <w:r>
        <w:t>Legyen szó akár internetes áruházról, akár egy webshopot üzemeltető boltról, a honlapon feltűntetett termékeket fizikailag is tárolni kell. Széles termékportfólió esetén a kézi nyilvántartás nehezen kivitelezhető, pontatlanságokat eredményezhet. A raktárban felhalmozott, ott tárolt, az oda beérkező-, az onnan kimenő-, az esetlegesen visszaérkező-, valamint a hiány állapotban lévő termékek nyilvántartására az egyes vállalatok raktár</w:t>
      </w:r>
      <w:r w:rsidR="003D68F1">
        <w:t>kezelő nyilvántartó programokat alkalmaznak.</w:t>
      </w:r>
    </w:p>
    <w:p w:rsidR="00DC469B" w:rsidRDefault="003D68F1" w:rsidP="00421D69">
      <w:pPr>
        <w:pStyle w:val="szdszveg"/>
      </w:pPr>
      <w:r>
        <w:t xml:space="preserve">A jelen projektfeladatban szereplő </w:t>
      </w:r>
      <w:r w:rsidR="00022961">
        <w:t>raktárkezelő weboldal célja egy elektronikai cikkeket árusító webáruház termékeinek nyilvántartása. A nyilvántartásba beletartozik a termékportfólióban bekövetkezett esetleges változás</w:t>
      </w:r>
      <w:r w:rsidR="00273903">
        <w:t>ának, a termékek mennyiségeinek változásának</w:t>
      </w:r>
      <w:r w:rsidR="00022961">
        <w:t xml:space="preserve"> (beszerzés, rendelés, rendelés visszamondás esetei), valamint az egyes termék</w:t>
      </w:r>
      <w:r w:rsidR="00273903">
        <w:t>ek különböző adatainak változásának naprakészen tartása</w:t>
      </w:r>
      <w:r w:rsidR="00022961">
        <w:t>.</w:t>
      </w:r>
    </w:p>
    <w:p w:rsidR="00421D69" w:rsidRPr="00DC469B" w:rsidRDefault="00421D69" w:rsidP="00421D69">
      <w:pPr>
        <w:pStyle w:val="szdszveg"/>
      </w:pPr>
    </w:p>
    <w:p w:rsidR="00DC469B" w:rsidRDefault="00421D69" w:rsidP="003156EC">
      <w:pPr>
        <w:pStyle w:val="szdcmsor1"/>
      </w:pPr>
      <w:bookmarkStart w:id="2" w:name="_Toc165130102"/>
      <w:r>
        <w:lastRenderedPageBreak/>
        <w:t>Fejlesztői dokumentáció</w:t>
      </w:r>
      <w:bookmarkEnd w:id="2"/>
    </w:p>
    <w:p w:rsidR="00EC167A" w:rsidRDefault="00DA629C" w:rsidP="00EC167A">
      <w:pPr>
        <w:pStyle w:val="szdcmsor2"/>
      </w:pPr>
      <w:bookmarkStart w:id="3" w:name="_Toc165130103"/>
      <w:r>
        <w:t>A fejlesztőkörnyezet</w:t>
      </w:r>
      <w:bookmarkEnd w:id="3"/>
    </w:p>
    <w:p w:rsidR="00F67394" w:rsidRPr="00F67394" w:rsidRDefault="00F67394" w:rsidP="00F67394">
      <w:pPr>
        <w:pStyle w:val="szdszveg"/>
      </w:pPr>
      <w:r>
        <w:t>A Raktárkezelő projektfeladat elkészítése során Visual Studio Code fejlesztőkörnyezetet használtunk Django web keretrendszerrel</w:t>
      </w:r>
      <w:r w:rsidR="00C44C25">
        <w:t>, mely</w:t>
      </w:r>
      <w:r w:rsidR="0066026B">
        <w:t>ek beépített funkcióival jelentősen</w:t>
      </w:r>
      <w:r w:rsidR="00C44C25">
        <w:t xml:space="preserve"> elősegíti</w:t>
      </w:r>
      <w:r w:rsidR="0066026B">
        <w:t>k</w:t>
      </w:r>
      <w:r w:rsidR="00C44C25">
        <w:t xml:space="preserve"> a web</w:t>
      </w:r>
      <w:r w:rsidR="0066026B">
        <w:t>lap</w:t>
      </w:r>
      <w:r w:rsidR="00C44C25">
        <w:t>fejlesztés folyamatát</w:t>
      </w:r>
      <w:r>
        <w:t>. A változások nyomonkövetésére GitHub változáskövető rendszert alkalmaztunk.</w:t>
      </w:r>
    </w:p>
    <w:p w:rsidR="00DA629C" w:rsidRDefault="006D7C24" w:rsidP="00DA629C">
      <w:pPr>
        <w:pStyle w:val="szdcmsor2"/>
      </w:pPr>
      <w:bookmarkStart w:id="4" w:name="_Toc165130104"/>
      <w:r>
        <w:t>A</w:t>
      </w:r>
      <w:r w:rsidR="00DA629C">
        <w:t xml:space="preserve"> kialakított adatszerkezet</w:t>
      </w:r>
      <w:bookmarkEnd w:id="4"/>
    </w:p>
    <w:p w:rsidR="00F67394" w:rsidRDefault="00F67394" w:rsidP="00F67394">
      <w:pPr>
        <w:pStyle w:val="szdszveg"/>
      </w:pPr>
      <w:r>
        <w:t>A kialakított adatszerkezet az 1. ábrán látható módon épül fel. Az adatszerkezet vizualizációjára SQLite Expert Professional szoftvert alkalmaztunk.</w:t>
      </w:r>
    </w:p>
    <w:p w:rsidR="00F67394" w:rsidRDefault="00F67394" w:rsidP="00F67394">
      <w:pPr>
        <w:pStyle w:val="szdszveg"/>
      </w:pPr>
      <w:r>
        <w:rPr>
          <w:noProof/>
          <w:lang w:eastAsia="hu-HU"/>
        </w:rPr>
        <w:drawing>
          <wp:inline distT="0" distB="0" distL="0" distR="0">
            <wp:extent cx="5572125" cy="3676650"/>
            <wp:effectExtent l="0" t="0" r="9525" b="0"/>
            <wp:docPr id="5" name="Kép 5" descr="D:\Ádám\07_Programozás\02_Szoftverfejleszto_es_tesztelo\4_Felev\Projekt_feladat\Új mappa\Dokumentáció\Adatbázis elrendezé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Ádám\07_Programozás\02_Szoftverfejleszto_es_tesztelo\4_Felev\Projekt_feladat\Új mappa\Dokumentáció\Adatbázis elrendezé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9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187" w:rsidRDefault="00E24187" w:rsidP="00E24187">
      <w:pPr>
        <w:pStyle w:val="szdszveg"/>
      </w:pPr>
      <w:r>
        <w:t>A Django web keretrendszer tábláin túl további két tábla került kialakításra:</w:t>
      </w:r>
      <w:r>
        <w:br/>
        <w:t xml:space="preserve">A „warehouse_good”, mely a raktárban található árucikkeket tartalmazza azok neveivel, azonosítóival, mennyiségeivel, áraival, kategóriáival, kedvezményeivel és fényképeivel. </w:t>
      </w:r>
      <w:r>
        <w:br/>
        <w:t>A „warehouse_order”</w:t>
      </w:r>
      <w:r w:rsidR="0071111F">
        <w:t xml:space="preserve"> -</w:t>
      </w:r>
      <w:r w:rsidR="00901540">
        <w:t xml:space="preserve"> </w:t>
      </w:r>
      <w:r w:rsidR="0071111F">
        <w:t xml:space="preserve">a </w:t>
      </w:r>
      <w:r w:rsidR="00901540">
        <w:t>rendelés adatait tartalmazó tábla</w:t>
      </w:r>
      <w:r w:rsidR="0071111F">
        <w:t xml:space="preserve"> -</w:t>
      </w:r>
      <w:r w:rsidR="00901540">
        <w:t xml:space="preserve"> olyan adatokkal, mint az illető neve, címe, e-mail címe, telefonszáma, a megrendelt árucikk azonosítója, mennyisége, ára és a rendelés dátuma</w:t>
      </w:r>
      <w:r>
        <w:t>.</w:t>
      </w:r>
      <w:r w:rsidR="00901540">
        <w:t xml:space="preserve"> </w:t>
      </w:r>
      <w:r>
        <w:t xml:space="preserve"> A „warehouse_</w:t>
      </w:r>
      <w:r w:rsidR="00901540">
        <w:t>order</w:t>
      </w:r>
      <w:r>
        <w:t xml:space="preserve">” </w:t>
      </w:r>
      <w:r w:rsidR="00901540">
        <w:t>id</w:t>
      </w:r>
      <w:r w:rsidR="0071111F">
        <w:t>e</w:t>
      </w:r>
      <w:r w:rsidR="00901540">
        <w:t>gen</w:t>
      </w:r>
      <w:r>
        <w:t xml:space="preserve"> kulcsa a „warehouse_</w:t>
      </w:r>
      <w:r w:rsidR="00901540">
        <w:t>good</w:t>
      </w:r>
      <w:r>
        <w:t>” „item</w:t>
      </w:r>
      <w:r w:rsidR="00901540">
        <w:t>_id</w:t>
      </w:r>
      <w:r>
        <w:t xml:space="preserve">” </w:t>
      </w:r>
      <w:r w:rsidR="00901540">
        <w:t>elsődleges</w:t>
      </w:r>
      <w:r>
        <w:t xml:space="preserve"> kulcsa.</w:t>
      </w:r>
    </w:p>
    <w:p w:rsidR="006D7C24" w:rsidRDefault="006D7C24" w:rsidP="00F67394">
      <w:pPr>
        <w:pStyle w:val="szdszveg"/>
      </w:pPr>
    </w:p>
    <w:p w:rsidR="006D7C24" w:rsidRDefault="009E31C8" w:rsidP="009E31C8">
      <w:pPr>
        <w:pStyle w:val="szdszveg"/>
        <w:ind w:firstLine="0"/>
      </w:pPr>
      <w:r>
        <w:t>Az adatbázis sematikája alább olvasható.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Database: [db]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Connection: read-write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File name: D:</w:t>
      </w:r>
      <w:r w:rsidRPr="006D7C24">
        <w:rPr>
          <w:rFonts w:ascii="Arial" w:hAnsi="Arial" w:cs="Arial"/>
          <w:i/>
          <w:sz w:val="20"/>
          <w:szCs w:val="20"/>
        </w:rPr>
        <w:t>\02_Szoftverfejleszto_es_tesztelo\</w:t>
      </w:r>
      <w:r>
        <w:rPr>
          <w:rFonts w:ascii="Arial" w:hAnsi="Arial" w:cs="Arial"/>
          <w:i/>
          <w:sz w:val="20"/>
          <w:szCs w:val="20"/>
        </w:rPr>
        <w:t>4_Felev\Projekt_feladat</w:t>
      </w:r>
      <w:r w:rsidRPr="006D7C24">
        <w:rPr>
          <w:rFonts w:ascii="Arial" w:hAnsi="Arial" w:cs="Arial"/>
          <w:i/>
          <w:sz w:val="20"/>
          <w:szCs w:val="20"/>
        </w:rPr>
        <w:t>\vizsga\config\db.sqlite3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File size: 151552 bytes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Page size: 4096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Encoding: UTF-8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Auto vacuum: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Tables: 14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Views: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Virtual Tables: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------------------------------------------------------------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Table [auth_group]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Fields: 2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[id]: integer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[name]: varchar(150)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UNIQUE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Indexes: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Triggers: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Table constraints: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Primary Key: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Fields: [id]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On Conflict: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Foreign Keys: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Unique constraints: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Check constraints: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Table [auth_group] end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------------------------------------------------------------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Table [auth_group_permissions]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Fields: 3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[id]: integer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[group_id]: integer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[permission_id]: integer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Indexes: 3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[auth_group_permissions_permission_id_84c5c92e]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[permission_id]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[auth_group_permissions_group_id_b120cbf9]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[group_id]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[auth_group_permissions_group_id_permission_id_0cd325b0_uniq] UNIQUE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[group_id]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[permission_id]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Triggers: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Table constraints: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Primary Key: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Fields: [id]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On Conflict: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Foreign Keys: 2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[] ([group_id]) REFERENCES [auth_group]([id]) DEFERRABLE DEFERRED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[] ([permission_id]) REFERENCES [auth_permission]([id]) DEFERRABLE DEFERRED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Unique constraints: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Check constraints: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lastRenderedPageBreak/>
        <w:t>Table [auth_group_permissions] end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------------------------------------------------------------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Table [auth_permission]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Fields: 4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[id]: integer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[content_type_id]: integer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[codename]: varchar(100)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[name]: varchar(255)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Indexes: 2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[auth_permission_content_type_id_codename_01ab375a_uniq] UNIQUE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[content_type_id]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[codename]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[auth_permission_content_type_id_2f476e4b]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[content_type_id]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Triggers: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Table constraints: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Primary Key: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Fields: [id]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On Conflict: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Foreign Keys: 1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[] ([content_type_id]) REFERENCES [django_content_type]([id]) DEFERRABLE DEFERRED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Unique constraints: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Check constraints: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Table [auth_permission] end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------------------------------------------------------------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Table [auth_user]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Fields: 11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[id]: integer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[password]: varchar(128)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[last_login]: datetime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[is_superuser]: bool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[username]: varchar(150)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UNIQUE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[last_name]: varchar(150)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[email]: varchar(254)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[is_staff]: bool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[is_active]: bool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[date_joined]: datetime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[first_name]: varchar(150)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Indexes: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Triggers: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Table constraints: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Primary Key: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Fields: [id]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On Conflict: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lastRenderedPageBreak/>
        <w:t xml:space="preserve">        Foreign Keys: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Unique constraints: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Check constraints: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Table [auth_user] end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------------------------------------------------------------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Table [auth_user_groups]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Fields: 3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[id]: integer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[user_id]: integer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[group_id]: integer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Indexes: 3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[auth_user_groups_group_id_97559544]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[group_id]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[auth_user_groups_user_id_6a12ed8b]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[user_id]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[auth_user_groups_user_id_group_id_94350c0c_uniq] UNIQUE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[user_id]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[group_id]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Triggers: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Table constraints: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Primary Key: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Fields: [id]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On Conflict: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Foreign Keys: 2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[] ([user_id]) REFERENCES [auth_user]([id]) DEFERRABLE DEFERRED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[] ([group_id]) REFERENCES [auth_group]([id]) DEFERRABLE DEFERRED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Unique constraints: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Check constraints: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Table [auth_user_groups] end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------------------------------------------------------------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Table [auth_user_user_permissions]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Fields: 3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[id]: integer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[user_id]: integer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[permission_id]: integer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Indexes: 3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[auth_user_user_permissions_permission_id_1fbb5f2c]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[permission_id]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[auth_user_user_permissions_user_id_a95ead1b]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[user_id]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[auth_user_user_permissions_user_id_permission_id_14a6b632_uniq] UNIQUE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[user_id]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[permission_id]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Triggers: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Table constraints: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Primary Key: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Fields: [id]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On Conflict: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Foreign Keys: 2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[] ([user_id]) REFERENCES [auth_user]([id]) DEFERRABLE DEFERRED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[] ([permission_id]) REFERENCES [auth_permission]([id]) DEFERRABLE DEFERRED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Unique constraints: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Check constraints: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Table [auth_user_user_permissions] end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lastRenderedPageBreak/>
        <w:t>------------------------------------------------------------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Table [django_admin_log]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Fields: 8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[id]: integer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[object_id]: text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[object_repr]: varchar(200)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[action_flag]: smallint unsigned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[change_message]: text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[content_type_id]: integer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[user_id]: integer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[action_time]: datetime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Indexes: 2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[django_admin_log_content_type_id_c4bce8eb]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[content_type_id]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[django_admin_log_user_id_c564eba6]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[user_id]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Triggers: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Table constraints: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Primary Key: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Fields: [id]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On Conflict: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Foreign Keys: 2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[] ([content_type_id]) REFERENCES [django_content_type]([id]) DEFERRABLE DEFERRED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[] ([user_id]) REFERENCES [auth_user]([id]) DEFERRABLE DEFERRED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Unique constraints: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Check constraints: 1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[] Expression: '"action_flag" &gt;= 0'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Table [django_admin_log] end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------------------------------------------------------------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Table [django_content_type]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Fields: 3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[id]: integer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[app_label]: varchar(100)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[model]: varchar(100)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Indexes: 1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[django_content_type_app_label_model_76bd3d3b_uniq] UNIQUE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[app_label]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[model]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Triggers: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Table constraints: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Primary Key: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Fields: [id]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On Conflict: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Foreign Keys: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Unique constraints: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Check constraints: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Table [django_content_type] end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------------------------------------------------------------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Table [django_migrations]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Fields: 4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lastRenderedPageBreak/>
        <w:t xml:space="preserve">        [id]: integer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[app]: varchar(255)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[name]: varchar(255)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[applied]: datetime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Indexes: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Triggers: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Table constraints: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Primary Key: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Fields: [id]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On Conflict: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Foreign Keys: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Unique constraints: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Check constraints: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Table [django_migrations] end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------------------------------------------------------------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Table [django_session]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Fields: 3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[session_key]: varchar(40)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[session_data]: text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[expire_date]: datetime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Indexes: 1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[django_session_expire_date_a5c62663]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[expire_date]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Triggers: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Table constraints: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Primary Key: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Fields: [session_key]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On Conflict: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Foreign Keys: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Unique constraints: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Check constraints: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Table [django_session] end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------------------------------------------------------------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Table [sqlite_master]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Fields: 5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[type]: TEXT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[name]: TEXT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[tbl_name]: TEXT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[rootpage]: INTEGER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[sql]: TEXT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Indexes: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Triggers: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Table constraints: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Primary Key: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Fields: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On Conflict: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Foreign Keys: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Unique constraints: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Check constraints: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Table [sqlite_master] end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------------------------------------------------------------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Table [sqlite_sequence]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Fields: 2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lastRenderedPageBreak/>
        <w:t xml:space="preserve">        [name]: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[seq]: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Indexes: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Triggers: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Table constraints: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Primary Key: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Fields: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On Conflict: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Foreign Keys: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Unique constraints: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Check constraints: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Table [sqlite_sequence] end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------------------------------------------------------------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Table [warehouse_good]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Fields: 10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[id]: integer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[is_visible]: bool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[item_code]: varchar(255)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[name]: varchar(255)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[amount]: integer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[price_in]: integer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[price_out]: integer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[category]: varchar(50)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[discount]: integer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[photo]: varchar(100)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Indexes: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Triggers: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Table constraints: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Primary Key: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Fields: [id]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On Conflict: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Foreign Keys: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Unique constraints: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Check constraints: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Table [warehouse_good] end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------------------------------------------------------------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Table [warehouse_order]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Fields: 11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[id]: integer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[name]: varchar(255)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[address]: varchar(255)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[e_mail]: varchar(255)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[phone]: varchar(20)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[amount]: integer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lastRenderedPageBreak/>
        <w:t xml:space="preserve">        [price]: integer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[item_id]: bigint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[is_visible]: bool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[date]: datetime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[is_done]: bool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NOT NULL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Indexes: 1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[warehouse_order_item_id_4ef4a399]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[item_id]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Triggers: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Table constraints: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Primary Key: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Fields: [id]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  On Conflict: 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Foreign Keys: 1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  [] ([item_id]) REFERENCES [warehouse_good]([id]) DEFERRABLE DEFERRED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Unique constraints: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 xml:space="preserve">        Check constraints: 0</w:t>
      </w:r>
    </w:p>
    <w:p w:rsidR="006D7C24" w:rsidRPr="006D7C24" w:rsidRDefault="006D7C24" w:rsidP="006D7C24">
      <w:pPr>
        <w:pStyle w:val="szdszveg"/>
        <w:spacing w:after="0" w:line="240" w:lineRule="auto"/>
        <w:jc w:val="left"/>
        <w:rPr>
          <w:rFonts w:ascii="Arial" w:hAnsi="Arial" w:cs="Arial"/>
          <w:i/>
          <w:sz w:val="20"/>
          <w:szCs w:val="20"/>
        </w:rPr>
      </w:pPr>
      <w:r w:rsidRPr="006D7C24">
        <w:rPr>
          <w:rFonts w:ascii="Arial" w:hAnsi="Arial" w:cs="Arial"/>
          <w:i/>
          <w:sz w:val="20"/>
          <w:szCs w:val="20"/>
        </w:rPr>
        <w:t>Table [warehouse_order] end</w:t>
      </w:r>
    </w:p>
    <w:p w:rsidR="006D7C24" w:rsidRDefault="006D7C24" w:rsidP="006D7C24">
      <w:pPr>
        <w:pStyle w:val="szdszveg"/>
        <w:spacing w:after="0" w:line="240" w:lineRule="auto"/>
        <w:jc w:val="left"/>
      </w:pPr>
      <w:r>
        <w:t>------------------------------------------------------------</w:t>
      </w:r>
    </w:p>
    <w:p w:rsidR="00A25737" w:rsidRDefault="00A25737" w:rsidP="00A25737">
      <w:pPr>
        <w:pStyle w:val="szdszveg"/>
        <w:ind w:firstLine="0"/>
      </w:pPr>
    </w:p>
    <w:p w:rsidR="00A25737" w:rsidRPr="009E31C8" w:rsidRDefault="00A25737" w:rsidP="00A25737">
      <w:r>
        <w:br w:type="page"/>
      </w:r>
    </w:p>
    <w:p w:rsidR="009E31C8" w:rsidRDefault="00DA629C" w:rsidP="00FC750F">
      <w:pPr>
        <w:pStyle w:val="szdcmsor2"/>
      </w:pPr>
      <w:bookmarkStart w:id="5" w:name="_Toc165130105"/>
      <w:r>
        <w:lastRenderedPageBreak/>
        <w:t>A program érdekesebb algoritmusai</w:t>
      </w:r>
      <w:r w:rsidR="009E31C8">
        <w:t>, kódrészletei</w:t>
      </w:r>
      <w:bookmarkEnd w:id="5"/>
    </w:p>
    <w:p w:rsidR="00E81540" w:rsidRPr="00FC750F" w:rsidRDefault="00E81540" w:rsidP="003312E9">
      <w:pPr>
        <w:pStyle w:val="szdfelsorolsszm"/>
        <w:rPr>
          <w:b/>
        </w:rPr>
      </w:pPr>
      <w:r w:rsidRPr="00FC750F">
        <w:rPr>
          <w:b/>
        </w:rPr>
        <w:t>Tekintsük az alábbi kódrészletet a views.py állományból:</w:t>
      </w:r>
    </w:p>
    <w:p w:rsidR="00E81540" w:rsidRPr="00E81540" w:rsidRDefault="00E81540" w:rsidP="00E8154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E81540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@api_view([</w:t>
      </w:r>
      <w:r w:rsidRPr="00E81540">
        <w:rPr>
          <w:rFonts w:ascii="Consolas" w:eastAsia="Times New Roman" w:hAnsi="Consolas" w:cs="Consolas"/>
          <w:color w:val="A31515"/>
          <w:sz w:val="21"/>
          <w:szCs w:val="21"/>
          <w:lang w:eastAsia="hu-HU"/>
        </w:rPr>
        <w:t>'GET'</w:t>
      </w:r>
      <w:r w:rsidRPr="00E81540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])</w:t>
      </w:r>
    </w:p>
    <w:p w:rsidR="00E81540" w:rsidRPr="00E81540" w:rsidRDefault="00E81540" w:rsidP="00E8154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E81540">
        <w:rPr>
          <w:rFonts w:ascii="Consolas" w:eastAsia="Times New Roman" w:hAnsi="Consolas" w:cs="Consolas"/>
          <w:color w:val="0000FF"/>
          <w:sz w:val="21"/>
          <w:szCs w:val="21"/>
          <w:lang w:eastAsia="hu-HU"/>
        </w:rPr>
        <w:t>def</w:t>
      </w:r>
      <w:r w:rsidRPr="00E81540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 xml:space="preserve"> item_view(request,pk):</w:t>
      </w:r>
    </w:p>
    <w:p w:rsidR="00E81540" w:rsidRPr="00E81540" w:rsidRDefault="00E81540" w:rsidP="00E8154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E81540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 xml:space="preserve">    </w:t>
      </w:r>
      <w:r w:rsidRPr="00E81540">
        <w:rPr>
          <w:rFonts w:ascii="Consolas" w:eastAsia="Times New Roman" w:hAnsi="Consolas" w:cs="Consolas"/>
          <w:color w:val="0000FF"/>
          <w:sz w:val="21"/>
          <w:szCs w:val="21"/>
          <w:lang w:eastAsia="hu-HU"/>
        </w:rPr>
        <w:t>try</w:t>
      </w:r>
      <w:r w:rsidRPr="00E81540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:</w:t>
      </w:r>
    </w:p>
    <w:p w:rsidR="00E81540" w:rsidRPr="00E81540" w:rsidRDefault="00E81540" w:rsidP="00E8154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E81540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        good = Good.objects.get(id=pk)</w:t>
      </w:r>
    </w:p>
    <w:p w:rsidR="00E81540" w:rsidRPr="00E81540" w:rsidRDefault="00E81540" w:rsidP="00E8154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E81540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 xml:space="preserve">    </w:t>
      </w:r>
      <w:r w:rsidRPr="00E81540">
        <w:rPr>
          <w:rFonts w:ascii="Consolas" w:eastAsia="Times New Roman" w:hAnsi="Consolas" w:cs="Consolas"/>
          <w:color w:val="0000FF"/>
          <w:sz w:val="21"/>
          <w:szCs w:val="21"/>
          <w:lang w:eastAsia="hu-HU"/>
        </w:rPr>
        <w:t>except</w:t>
      </w:r>
      <w:r w:rsidRPr="00E81540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:</w:t>
      </w:r>
    </w:p>
    <w:p w:rsidR="00E81540" w:rsidRPr="00E81540" w:rsidRDefault="00E81540" w:rsidP="00E8154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E81540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 xml:space="preserve">        </w:t>
      </w:r>
      <w:r w:rsidRPr="00E81540">
        <w:rPr>
          <w:rFonts w:ascii="Consolas" w:eastAsia="Times New Roman" w:hAnsi="Consolas" w:cs="Consolas"/>
          <w:color w:val="0000FF"/>
          <w:sz w:val="21"/>
          <w:szCs w:val="21"/>
          <w:lang w:eastAsia="hu-HU"/>
        </w:rPr>
        <w:t>return</w:t>
      </w:r>
      <w:r w:rsidRPr="00E81540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 xml:space="preserve"> Response({</w:t>
      </w:r>
      <w:r w:rsidRPr="00E81540">
        <w:rPr>
          <w:rFonts w:ascii="Consolas" w:eastAsia="Times New Roman" w:hAnsi="Consolas" w:cs="Consolas"/>
          <w:color w:val="A31515"/>
          <w:sz w:val="21"/>
          <w:szCs w:val="21"/>
          <w:lang w:eastAsia="hu-HU"/>
        </w:rPr>
        <w:t>'message'</w:t>
      </w:r>
      <w:r w:rsidRPr="00E81540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:</w:t>
      </w:r>
      <w:r w:rsidRPr="00E81540">
        <w:rPr>
          <w:rFonts w:ascii="Consolas" w:eastAsia="Times New Roman" w:hAnsi="Consolas" w:cs="Consolas"/>
          <w:color w:val="0000FF"/>
          <w:sz w:val="21"/>
          <w:szCs w:val="21"/>
          <w:lang w:eastAsia="hu-HU"/>
        </w:rPr>
        <w:t>f</w:t>
      </w:r>
      <w:r w:rsidRPr="00E81540">
        <w:rPr>
          <w:rFonts w:ascii="Consolas" w:eastAsia="Times New Roman" w:hAnsi="Consolas" w:cs="Consolas"/>
          <w:color w:val="A31515"/>
          <w:sz w:val="21"/>
          <w:szCs w:val="21"/>
          <w:lang w:eastAsia="hu-HU"/>
        </w:rPr>
        <w:t xml:space="preserve">'Good ID </w:t>
      </w:r>
      <w:r w:rsidRPr="00E81540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{pk}</w:t>
      </w:r>
      <w:r w:rsidRPr="00E81540">
        <w:rPr>
          <w:rFonts w:ascii="Consolas" w:eastAsia="Times New Roman" w:hAnsi="Consolas" w:cs="Consolas"/>
          <w:color w:val="A31515"/>
          <w:sz w:val="21"/>
          <w:szCs w:val="21"/>
          <w:lang w:eastAsia="hu-HU"/>
        </w:rPr>
        <w:t xml:space="preserve"> is not exsist!'</w:t>
      </w:r>
      <w:r w:rsidRPr="00E81540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})</w:t>
      </w:r>
    </w:p>
    <w:p w:rsidR="00E81540" w:rsidRPr="00E81540" w:rsidRDefault="00E81540" w:rsidP="00E8154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E81540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 xml:space="preserve">    </w:t>
      </w:r>
    </w:p>
    <w:p w:rsidR="00E81540" w:rsidRPr="00E81540" w:rsidRDefault="00E81540" w:rsidP="00E8154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E81540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    serialized = GoodSerializer(good, many=</w:t>
      </w:r>
      <w:r w:rsidRPr="00E81540">
        <w:rPr>
          <w:rFonts w:ascii="Consolas" w:eastAsia="Times New Roman" w:hAnsi="Consolas" w:cs="Consolas"/>
          <w:color w:val="0000FF"/>
          <w:sz w:val="21"/>
          <w:szCs w:val="21"/>
          <w:lang w:eastAsia="hu-HU"/>
        </w:rPr>
        <w:t>False</w:t>
      </w:r>
      <w:r w:rsidRPr="00E81540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)</w:t>
      </w:r>
    </w:p>
    <w:p w:rsidR="00E81540" w:rsidRPr="00E81540" w:rsidRDefault="00E81540" w:rsidP="00E8154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E81540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    choices = Good.CATEGORY_CHOICES</w:t>
      </w:r>
    </w:p>
    <w:p w:rsidR="00E81540" w:rsidRPr="00E81540" w:rsidRDefault="00E81540" w:rsidP="00E8154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E81540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 xml:space="preserve">    </w:t>
      </w:r>
      <w:r w:rsidRPr="00E81540">
        <w:rPr>
          <w:rFonts w:ascii="Consolas" w:eastAsia="Times New Roman" w:hAnsi="Consolas" w:cs="Consolas"/>
          <w:color w:val="0000FF"/>
          <w:sz w:val="21"/>
          <w:szCs w:val="21"/>
          <w:lang w:eastAsia="hu-HU"/>
        </w:rPr>
        <w:t>return</w:t>
      </w:r>
      <w:r w:rsidRPr="00E81540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 xml:space="preserve"> render(request,</w:t>
      </w:r>
      <w:r w:rsidRPr="00E81540">
        <w:rPr>
          <w:rFonts w:ascii="Consolas" w:eastAsia="Times New Roman" w:hAnsi="Consolas" w:cs="Consolas"/>
          <w:color w:val="A31515"/>
          <w:sz w:val="21"/>
          <w:szCs w:val="21"/>
          <w:lang w:eastAsia="hu-HU"/>
        </w:rPr>
        <w:t>'item.html'</w:t>
      </w:r>
      <w:r w:rsidRPr="00E81540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,{</w:t>
      </w:r>
      <w:r w:rsidRPr="00E81540">
        <w:rPr>
          <w:rFonts w:ascii="Consolas" w:eastAsia="Times New Roman" w:hAnsi="Consolas" w:cs="Consolas"/>
          <w:color w:val="A31515"/>
          <w:sz w:val="21"/>
          <w:szCs w:val="21"/>
          <w:lang w:eastAsia="hu-HU"/>
        </w:rPr>
        <w:t>'item'</w:t>
      </w:r>
      <w:r w:rsidRPr="00E81540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: serialized.data,</w:t>
      </w:r>
      <w:r w:rsidRPr="00E81540">
        <w:rPr>
          <w:rFonts w:ascii="Consolas" w:eastAsia="Times New Roman" w:hAnsi="Consolas" w:cs="Consolas"/>
          <w:color w:val="A31515"/>
          <w:sz w:val="21"/>
          <w:szCs w:val="21"/>
          <w:lang w:eastAsia="hu-HU"/>
        </w:rPr>
        <w:t>'choices'</w:t>
      </w:r>
      <w:r w:rsidRPr="00E81540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:choices})</w:t>
      </w:r>
    </w:p>
    <w:p w:rsidR="009E31C8" w:rsidRDefault="009E31C8" w:rsidP="009E31C8">
      <w:pPr>
        <w:pStyle w:val="szdszveg"/>
      </w:pPr>
    </w:p>
    <w:p w:rsidR="009E31C8" w:rsidRDefault="00E81540" w:rsidP="009E31C8">
      <w:pPr>
        <w:pStyle w:val="szdszveg"/>
      </w:pPr>
      <w:r>
        <w:t>A kódrészlet lehetővé teszi, hogy az adatbázisból az adatok a termék oldalára fetch művelet segítsége nélkül kerüljenek. A „good” nevű változó a „Good” osztályból kap meg minden szükséges adatot.</w:t>
      </w:r>
      <w:r w:rsidR="00E45166">
        <w:t xml:space="preserve"> A termék „item.html” oldalán az adatok az alábbi kód segítségével kerülnek átadásra.</w:t>
      </w:r>
    </w:p>
    <w:p w:rsidR="00E45166" w:rsidRPr="00E45166" w:rsidRDefault="00E45166" w:rsidP="00E45166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E45166">
        <w:rPr>
          <w:rFonts w:ascii="Consolas" w:eastAsia="Times New Roman" w:hAnsi="Consolas" w:cs="Consolas"/>
          <w:color w:val="800000"/>
          <w:sz w:val="21"/>
          <w:szCs w:val="21"/>
          <w:lang w:eastAsia="hu-HU"/>
        </w:rPr>
        <w:t>&lt;input</w:t>
      </w:r>
      <w:r w:rsidRPr="00E45166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 xml:space="preserve"> </w:t>
      </w:r>
      <w:r w:rsidRPr="00E45166">
        <w:rPr>
          <w:rFonts w:ascii="Consolas" w:eastAsia="Times New Roman" w:hAnsi="Consolas" w:cs="Consolas"/>
          <w:color w:val="FF0000"/>
          <w:sz w:val="21"/>
          <w:szCs w:val="21"/>
          <w:lang w:eastAsia="hu-HU"/>
        </w:rPr>
        <w:t>type</w:t>
      </w:r>
      <w:r w:rsidRPr="00E45166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=</w:t>
      </w:r>
      <w:r w:rsidRPr="00E45166">
        <w:rPr>
          <w:rFonts w:ascii="Consolas" w:eastAsia="Times New Roman" w:hAnsi="Consolas" w:cs="Consolas"/>
          <w:color w:val="0000FF"/>
          <w:sz w:val="21"/>
          <w:szCs w:val="21"/>
          <w:lang w:eastAsia="hu-HU"/>
        </w:rPr>
        <w:t>"text"</w:t>
      </w:r>
      <w:r w:rsidRPr="00E45166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 xml:space="preserve"> </w:t>
      </w:r>
      <w:r w:rsidRPr="00E45166">
        <w:rPr>
          <w:rFonts w:ascii="Consolas" w:eastAsia="Times New Roman" w:hAnsi="Consolas" w:cs="Consolas"/>
          <w:color w:val="FF0000"/>
          <w:sz w:val="21"/>
          <w:szCs w:val="21"/>
          <w:lang w:eastAsia="hu-HU"/>
        </w:rPr>
        <w:t>style</w:t>
      </w:r>
      <w:r w:rsidRPr="00E45166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=</w:t>
      </w:r>
      <w:r w:rsidRPr="00E45166">
        <w:rPr>
          <w:rFonts w:ascii="Consolas" w:eastAsia="Times New Roman" w:hAnsi="Consolas" w:cs="Consolas"/>
          <w:color w:val="0000FF"/>
          <w:sz w:val="21"/>
          <w:szCs w:val="21"/>
          <w:lang w:eastAsia="hu-HU"/>
        </w:rPr>
        <w:t>"border-radius: 10px;"</w:t>
      </w:r>
      <w:r w:rsidRPr="00E45166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 xml:space="preserve"> </w:t>
      </w:r>
      <w:r w:rsidRPr="00E45166">
        <w:rPr>
          <w:rFonts w:ascii="Consolas" w:eastAsia="Times New Roman" w:hAnsi="Consolas" w:cs="Consolas"/>
          <w:color w:val="FF0000"/>
          <w:sz w:val="21"/>
          <w:szCs w:val="21"/>
          <w:lang w:eastAsia="hu-HU"/>
        </w:rPr>
        <w:t>name</w:t>
      </w:r>
      <w:r w:rsidRPr="00E45166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=</w:t>
      </w:r>
      <w:r w:rsidRPr="00E45166">
        <w:rPr>
          <w:rFonts w:ascii="Consolas" w:eastAsia="Times New Roman" w:hAnsi="Consolas" w:cs="Consolas"/>
          <w:color w:val="0000FF"/>
          <w:sz w:val="21"/>
          <w:szCs w:val="21"/>
          <w:lang w:eastAsia="hu-HU"/>
        </w:rPr>
        <w:t>"item_code"</w:t>
      </w:r>
      <w:r w:rsidRPr="00E45166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 xml:space="preserve"> </w:t>
      </w:r>
      <w:r w:rsidRPr="00E45166">
        <w:rPr>
          <w:rFonts w:ascii="Consolas" w:eastAsia="Times New Roman" w:hAnsi="Consolas" w:cs="Consolas"/>
          <w:color w:val="FF0000"/>
          <w:sz w:val="21"/>
          <w:szCs w:val="21"/>
          <w:lang w:eastAsia="hu-HU"/>
        </w:rPr>
        <w:t>value</w:t>
      </w:r>
      <w:r w:rsidRPr="00E45166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=</w:t>
      </w:r>
      <w:r w:rsidRPr="00E45166">
        <w:rPr>
          <w:rFonts w:ascii="Consolas" w:eastAsia="Times New Roman" w:hAnsi="Consolas" w:cs="Consolas"/>
          <w:color w:val="0000FF"/>
          <w:sz w:val="21"/>
          <w:szCs w:val="21"/>
          <w:lang w:eastAsia="hu-HU"/>
        </w:rPr>
        <w:t>"{{item.item_code}}"</w:t>
      </w:r>
      <w:r w:rsidRPr="00E45166">
        <w:rPr>
          <w:rFonts w:ascii="Consolas" w:eastAsia="Times New Roman" w:hAnsi="Consolas" w:cs="Consolas"/>
          <w:color w:val="800000"/>
          <w:sz w:val="21"/>
          <w:szCs w:val="21"/>
          <w:lang w:eastAsia="hu-HU"/>
        </w:rPr>
        <w:t>&gt;</w:t>
      </w:r>
    </w:p>
    <w:p w:rsidR="00E45166" w:rsidRDefault="00E45166" w:rsidP="009E31C8">
      <w:pPr>
        <w:pStyle w:val="szdszveg"/>
      </w:pPr>
    </w:p>
    <w:p w:rsidR="00E81540" w:rsidRDefault="00E81540" w:rsidP="009E31C8">
      <w:pPr>
        <w:pStyle w:val="szdszveg"/>
      </w:pPr>
      <w:r>
        <w:t>Új termék felvétele esetén különböző kategóriákba sorolhatjuk</w:t>
      </w:r>
      <w:r w:rsidR="00A25737">
        <w:t xml:space="preserve"> </w:t>
      </w:r>
      <w:r w:rsidR="00F558D5">
        <w:t>azt</w:t>
      </w:r>
      <w:r>
        <w:t xml:space="preserve"> a későbbi könnyebb keresés érdekében</w:t>
      </w:r>
      <w:r w:rsidR="00F558D5">
        <w:t xml:space="preserve"> (</w:t>
      </w:r>
      <w:r w:rsidR="00F558D5">
        <w:fldChar w:fldCharType="begin"/>
      </w:r>
      <w:r w:rsidR="00F558D5">
        <w:instrText xml:space="preserve"> REF _Ref165082770 \h </w:instrText>
      </w:r>
      <w:r w:rsidR="00F558D5">
        <w:fldChar w:fldCharType="separate"/>
      </w:r>
      <w:r w:rsidR="00C54B9C">
        <w:rPr>
          <w:noProof/>
        </w:rPr>
        <w:t>1</w:t>
      </w:r>
      <w:r w:rsidR="00C54B9C" w:rsidRPr="00E11568">
        <w:t>. ábra</w:t>
      </w:r>
      <w:r w:rsidR="00F558D5">
        <w:fldChar w:fldCharType="end"/>
      </w:r>
      <w:r w:rsidR="00F558D5">
        <w:t>)</w:t>
      </w:r>
      <w:r w:rsidR="0071111F">
        <w:t>. A „choices” változó értéke</w:t>
      </w:r>
      <w:r>
        <w:t xml:space="preserve"> a „Good” osztály „CATEGORY CHOICES” </w:t>
      </w:r>
      <w:r w:rsidR="005D79A8">
        <w:t>elemeit veszi fel, melyek a „models.py” fájlban vannak definiálva az alábbiak szerint:</w:t>
      </w:r>
    </w:p>
    <w:p w:rsidR="005D79A8" w:rsidRPr="005D79A8" w:rsidRDefault="005D79A8" w:rsidP="005D79A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5D79A8">
        <w:rPr>
          <w:rFonts w:ascii="Consolas" w:eastAsia="Times New Roman" w:hAnsi="Consolas" w:cs="Consolas"/>
          <w:color w:val="0000FF"/>
          <w:sz w:val="21"/>
          <w:szCs w:val="21"/>
          <w:lang w:eastAsia="hu-HU"/>
        </w:rPr>
        <w:t>class</w:t>
      </w:r>
      <w:r w:rsidRPr="005D79A8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 xml:space="preserve"> Good(models.Model):</w:t>
      </w:r>
    </w:p>
    <w:p w:rsidR="005D79A8" w:rsidRPr="005D79A8" w:rsidRDefault="005D79A8" w:rsidP="005D79A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5D79A8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    CATEGORY_CHOICES = (</w:t>
      </w:r>
    </w:p>
    <w:p w:rsidR="005D79A8" w:rsidRPr="005D79A8" w:rsidRDefault="005D79A8" w:rsidP="005D79A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5D79A8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    (</w:t>
      </w:r>
      <w:r w:rsidRPr="005D79A8">
        <w:rPr>
          <w:rFonts w:ascii="Consolas" w:eastAsia="Times New Roman" w:hAnsi="Consolas" w:cs="Consolas"/>
          <w:color w:val="A31515"/>
          <w:sz w:val="21"/>
          <w:szCs w:val="21"/>
          <w:lang w:eastAsia="hu-HU"/>
        </w:rPr>
        <w:t>"1"</w:t>
      </w:r>
      <w:r w:rsidRPr="005D79A8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,</w:t>
      </w:r>
      <w:r w:rsidRPr="005D79A8">
        <w:rPr>
          <w:rFonts w:ascii="Consolas" w:eastAsia="Times New Roman" w:hAnsi="Consolas" w:cs="Consolas"/>
          <w:color w:val="A31515"/>
          <w:sz w:val="21"/>
          <w:szCs w:val="21"/>
          <w:lang w:eastAsia="hu-HU"/>
        </w:rPr>
        <w:t>"Szórakoztató elektronika"</w:t>
      </w:r>
      <w:r w:rsidRPr="005D79A8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),</w:t>
      </w:r>
    </w:p>
    <w:p w:rsidR="005D79A8" w:rsidRPr="005D79A8" w:rsidRDefault="005D79A8" w:rsidP="005D79A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5D79A8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    (</w:t>
      </w:r>
      <w:r w:rsidRPr="005D79A8">
        <w:rPr>
          <w:rFonts w:ascii="Consolas" w:eastAsia="Times New Roman" w:hAnsi="Consolas" w:cs="Consolas"/>
          <w:color w:val="A31515"/>
          <w:sz w:val="21"/>
          <w:szCs w:val="21"/>
          <w:lang w:eastAsia="hu-HU"/>
        </w:rPr>
        <w:t>"2"</w:t>
      </w:r>
      <w:r w:rsidRPr="005D79A8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,</w:t>
      </w:r>
      <w:r w:rsidRPr="005D79A8">
        <w:rPr>
          <w:rFonts w:ascii="Consolas" w:eastAsia="Times New Roman" w:hAnsi="Consolas" w:cs="Consolas"/>
          <w:color w:val="A31515"/>
          <w:sz w:val="21"/>
          <w:szCs w:val="21"/>
          <w:lang w:eastAsia="hu-HU"/>
        </w:rPr>
        <w:t>"Háztartási gép"</w:t>
      </w:r>
      <w:r w:rsidRPr="005D79A8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),</w:t>
      </w:r>
    </w:p>
    <w:p w:rsidR="005D79A8" w:rsidRPr="005D79A8" w:rsidRDefault="005D79A8" w:rsidP="005D79A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5D79A8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    (</w:t>
      </w:r>
      <w:r w:rsidRPr="005D79A8">
        <w:rPr>
          <w:rFonts w:ascii="Consolas" w:eastAsia="Times New Roman" w:hAnsi="Consolas" w:cs="Consolas"/>
          <w:color w:val="A31515"/>
          <w:sz w:val="21"/>
          <w:szCs w:val="21"/>
          <w:lang w:eastAsia="hu-HU"/>
        </w:rPr>
        <w:t>"3"</w:t>
      </w:r>
      <w:r w:rsidRPr="005D79A8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,</w:t>
      </w:r>
      <w:r w:rsidRPr="005D79A8">
        <w:rPr>
          <w:rFonts w:ascii="Consolas" w:eastAsia="Times New Roman" w:hAnsi="Consolas" w:cs="Consolas"/>
          <w:color w:val="A31515"/>
          <w:sz w:val="21"/>
          <w:szCs w:val="21"/>
          <w:lang w:eastAsia="hu-HU"/>
        </w:rPr>
        <w:t>"Televízió"</w:t>
      </w:r>
      <w:r w:rsidRPr="005D79A8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),</w:t>
      </w:r>
    </w:p>
    <w:p w:rsidR="005D79A8" w:rsidRPr="005D79A8" w:rsidRDefault="005D79A8" w:rsidP="005D79A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5D79A8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    (</w:t>
      </w:r>
      <w:r w:rsidRPr="005D79A8">
        <w:rPr>
          <w:rFonts w:ascii="Consolas" w:eastAsia="Times New Roman" w:hAnsi="Consolas" w:cs="Consolas"/>
          <w:color w:val="A31515"/>
          <w:sz w:val="21"/>
          <w:szCs w:val="21"/>
          <w:lang w:eastAsia="hu-HU"/>
        </w:rPr>
        <w:t>"4"</w:t>
      </w:r>
      <w:r w:rsidRPr="005D79A8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,</w:t>
      </w:r>
      <w:r w:rsidRPr="005D79A8">
        <w:rPr>
          <w:rFonts w:ascii="Consolas" w:eastAsia="Times New Roman" w:hAnsi="Consolas" w:cs="Consolas"/>
          <w:color w:val="A31515"/>
          <w:sz w:val="21"/>
          <w:szCs w:val="21"/>
          <w:lang w:eastAsia="hu-HU"/>
        </w:rPr>
        <w:t>"Mobiltelefon"</w:t>
      </w:r>
      <w:r w:rsidRPr="005D79A8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),</w:t>
      </w:r>
    </w:p>
    <w:p w:rsidR="005D79A8" w:rsidRPr="005D79A8" w:rsidRDefault="005D79A8" w:rsidP="005D79A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5D79A8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    (</w:t>
      </w:r>
      <w:r w:rsidRPr="005D79A8">
        <w:rPr>
          <w:rFonts w:ascii="Consolas" w:eastAsia="Times New Roman" w:hAnsi="Consolas" w:cs="Consolas"/>
          <w:color w:val="A31515"/>
          <w:sz w:val="21"/>
          <w:szCs w:val="21"/>
          <w:lang w:eastAsia="hu-HU"/>
        </w:rPr>
        <w:t>"5"</w:t>
      </w:r>
      <w:r w:rsidRPr="005D79A8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,</w:t>
      </w:r>
      <w:r w:rsidRPr="005D79A8">
        <w:rPr>
          <w:rFonts w:ascii="Consolas" w:eastAsia="Times New Roman" w:hAnsi="Consolas" w:cs="Consolas"/>
          <w:color w:val="A31515"/>
          <w:sz w:val="21"/>
          <w:szCs w:val="21"/>
          <w:lang w:eastAsia="hu-HU"/>
        </w:rPr>
        <w:t>"Fényképezőgép"</w:t>
      </w:r>
      <w:r w:rsidRPr="005D79A8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),</w:t>
      </w:r>
    </w:p>
    <w:p w:rsidR="005D79A8" w:rsidRPr="005D79A8" w:rsidRDefault="005D79A8" w:rsidP="005D79A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5D79A8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    (</w:t>
      </w:r>
      <w:r w:rsidRPr="005D79A8">
        <w:rPr>
          <w:rFonts w:ascii="Consolas" w:eastAsia="Times New Roman" w:hAnsi="Consolas" w:cs="Consolas"/>
          <w:color w:val="A31515"/>
          <w:sz w:val="21"/>
          <w:szCs w:val="21"/>
          <w:lang w:eastAsia="hu-HU"/>
        </w:rPr>
        <w:t>"6"</w:t>
      </w:r>
      <w:r w:rsidRPr="005D79A8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,</w:t>
      </w:r>
      <w:r w:rsidRPr="005D79A8">
        <w:rPr>
          <w:rFonts w:ascii="Consolas" w:eastAsia="Times New Roman" w:hAnsi="Consolas" w:cs="Consolas"/>
          <w:color w:val="A31515"/>
          <w:sz w:val="21"/>
          <w:szCs w:val="21"/>
          <w:lang w:eastAsia="hu-HU"/>
        </w:rPr>
        <w:t>"Nincs beállítva"</w:t>
      </w:r>
      <w:r w:rsidRPr="005D79A8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)</w:t>
      </w:r>
    </w:p>
    <w:p w:rsidR="005D79A8" w:rsidRDefault="005D79A8" w:rsidP="009E31C8">
      <w:pPr>
        <w:pStyle w:val="szdszveg"/>
      </w:pPr>
    </w:p>
    <w:p w:rsidR="009E31C8" w:rsidRDefault="005D79A8" w:rsidP="009E31C8">
      <w:pPr>
        <w:pStyle w:val="szdszveg"/>
      </w:pPr>
      <w:r>
        <w:t>Ezek segítségével a .html állomán</w:t>
      </w:r>
      <w:r w:rsidR="00186968">
        <w:t>y már a kész adatokat kapja meg, a renderelés a szerver oldalon történik.</w:t>
      </w:r>
    </w:p>
    <w:p w:rsidR="00E11568" w:rsidRDefault="00E11568" w:rsidP="00E11568">
      <w:pPr>
        <w:pStyle w:val="szdbra"/>
      </w:pPr>
      <w:r w:rsidRPr="00E11568">
        <w:rPr>
          <w:noProof/>
          <w:lang w:eastAsia="hu-HU"/>
        </w:rPr>
        <w:lastRenderedPageBreak/>
        <w:drawing>
          <wp:inline distT="0" distB="0" distL="0" distR="0" wp14:anchorId="43C9B4D6" wp14:editId="7E11EFDE">
            <wp:extent cx="2895600" cy="3395887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9771" cy="340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_Ref165082770"/>
    <w:p w:rsidR="00E11568" w:rsidRPr="00E11568" w:rsidRDefault="00E11568" w:rsidP="00A25737">
      <w:pPr>
        <w:pStyle w:val="szdbracm"/>
      </w:pPr>
      <w:r w:rsidRPr="00E11568">
        <w:fldChar w:fldCharType="begin"/>
      </w:r>
      <w:r w:rsidRPr="00E11568">
        <w:instrText xml:space="preserve"> SEQ ábra \* ARABIC </w:instrText>
      </w:r>
      <w:r w:rsidRPr="00E11568">
        <w:fldChar w:fldCharType="separate"/>
      </w:r>
      <w:bookmarkStart w:id="7" w:name="_Toc165130120"/>
      <w:r w:rsidR="00C54B9C">
        <w:rPr>
          <w:noProof/>
        </w:rPr>
        <w:t>1</w:t>
      </w:r>
      <w:r w:rsidRPr="00E11568">
        <w:fldChar w:fldCharType="end"/>
      </w:r>
      <w:r w:rsidRPr="00E11568">
        <w:t>. ábra</w:t>
      </w:r>
      <w:bookmarkEnd w:id="6"/>
      <w:r w:rsidRPr="00E11568">
        <w:t>: A termékkategóriák kiválasztása</w:t>
      </w:r>
      <w:bookmarkEnd w:id="7"/>
    </w:p>
    <w:p w:rsidR="0036347E" w:rsidRDefault="0036347E" w:rsidP="0036347E">
      <w:pPr>
        <w:pStyle w:val="szdszveg"/>
      </w:pPr>
      <w:r>
        <w:t>A „serialized = GoodSerializer(good, many=False)” sorban a GoodSerializer osztály egy példányát hozzuk létre, amelynek a feladata a Good mode</w:t>
      </w:r>
      <w:r w:rsidR="0071111F">
        <w:t>ll objektumainak sze</w:t>
      </w:r>
      <w:r>
        <w:t>rializálása. A GoodSerializer példányosítása fontos, mert a HTTP válaszokat általában adatok formájában kell visszaadni a kliensnek. Ez a folyamat magában foglalja az adatok átalakítását olyan formátumba, amely könnyen k</w:t>
      </w:r>
      <w:r w:rsidR="0071111F">
        <w:t>ezelhető a kliens oldalon. A sze</w:t>
      </w:r>
      <w:r>
        <w:t>rializáció egy ilyen átalakítási folyamat, amely lehetővé teszi az objektumok átalakítását JSON formátumba.</w:t>
      </w:r>
    </w:p>
    <w:p w:rsidR="003312E9" w:rsidRPr="00FC750F" w:rsidRDefault="003312E9" w:rsidP="003312E9">
      <w:pPr>
        <w:pStyle w:val="szdfelsorolsszm"/>
        <w:rPr>
          <w:b/>
        </w:rPr>
      </w:pPr>
      <w:r w:rsidRPr="00FC750F">
        <w:rPr>
          <w:b/>
        </w:rPr>
        <w:t>Tekintsük az alábbi kódrészletet az „add_good.html” állományból:</w:t>
      </w:r>
    </w:p>
    <w:p w:rsidR="003312E9" w:rsidRPr="003312E9" w:rsidRDefault="003312E9" w:rsidP="003312E9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3312E9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 </w:t>
      </w:r>
      <w:r w:rsidRPr="003312E9">
        <w:rPr>
          <w:rFonts w:ascii="Consolas" w:eastAsia="Times New Roman" w:hAnsi="Consolas" w:cs="Consolas"/>
          <w:color w:val="800000"/>
          <w:sz w:val="21"/>
          <w:szCs w:val="21"/>
          <w:lang w:eastAsia="hu-HU"/>
        </w:rPr>
        <w:t>&lt;form</w:t>
      </w:r>
      <w:r w:rsidRPr="003312E9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 xml:space="preserve"> </w:t>
      </w:r>
      <w:r w:rsidRPr="003312E9">
        <w:rPr>
          <w:rFonts w:ascii="Consolas" w:eastAsia="Times New Roman" w:hAnsi="Consolas" w:cs="Consolas"/>
          <w:color w:val="FF0000"/>
          <w:sz w:val="21"/>
          <w:szCs w:val="21"/>
          <w:lang w:eastAsia="hu-HU"/>
        </w:rPr>
        <w:t>action</w:t>
      </w:r>
      <w:r w:rsidRPr="003312E9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=</w:t>
      </w:r>
      <w:r w:rsidRPr="003312E9">
        <w:rPr>
          <w:rFonts w:ascii="Consolas" w:eastAsia="Times New Roman" w:hAnsi="Consolas" w:cs="Consolas"/>
          <w:color w:val="0000FF"/>
          <w:sz w:val="21"/>
          <w:szCs w:val="21"/>
          <w:lang w:eastAsia="hu-HU"/>
        </w:rPr>
        <w:t>"{%url 'good' %}"</w:t>
      </w:r>
      <w:r w:rsidRPr="003312E9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 xml:space="preserve"> </w:t>
      </w:r>
      <w:r w:rsidRPr="003312E9">
        <w:rPr>
          <w:rFonts w:ascii="Consolas" w:eastAsia="Times New Roman" w:hAnsi="Consolas" w:cs="Consolas"/>
          <w:color w:val="FF0000"/>
          <w:sz w:val="21"/>
          <w:szCs w:val="21"/>
          <w:lang w:eastAsia="hu-HU"/>
        </w:rPr>
        <w:t>method</w:t>
      </w:r>
      <w:r w:rsidRPr="003312E9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=</w:t>
      </w:r>
      <w:r w:rsidRPr="003312E9">
        <w:rPr>
          <w:rFonts w:ascii="Consolas" w:eastAsia="Times New Roman" w:hAnsi="Consolas" w:cs="Consolas"/>
          <w:color w:val="0000FF"/>
          <w:sz w:val="21"/>
          <w:szCs w:val="21"/>
          <w:lang w:eastAsia="hu-HU"/>
        </w:rPr>
        <w:t>"post"</w:t>
      </w:r>
      <w:r w:rsidRPr="003312E9">
        <w:rPr>
          <w:rFonts w:ascii="Consolas" w:eastAsia="Times New Roman" w:hAnsi="Consolas" w:cs="Consolas"/>
          <w:color w:val="800000"/>
          <w:sz w:val="21"/>
          <w:szCs w:val="21"/>
          <w:lang w:eastAsia="hu-HU"/>
        </w:rPr>
        <w:t>&gt;</w:t>
      </w:r>
    </w:p>
    <w:p w:rsidR="003312E9" w:rsidRPr="003312E9" w:rsidRDefault="003312E9" w:rsidP="003312E9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3312E9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        {% csrf_token %}</w:t>
      </w:r>
    </w:p>
    <w:p w:rsidR="003312E9" w:rsidRDefault="003312E9" w:rsidP="003312E9">
      <w:pPr>
        <w:pStyle w:val="szdszveg"/>
      </w:pPr>
    </w:p>
    <w:p w:rsidR="003312E9" w:rsidRPr="009E31C8" w:rsidRDefault="003312E9" w:rsidP="003312E9">
      <w:pPr>
        <w:pStyle w:val="szdszveg"/>
      </w:pPr>
      <w:r w:rsidRPr="003312E9">
        <w:t>A {% csrf_token %} a Cross-Site Request Forgery (CSRF) védelem része. A CSRF egy olyan támadási módszer, amikor egy támadó valamilyen módon manipulálja a felhasználó böngészőjét, hogy olyan kérelmeket küldjön egy webalkalmazás szerverének, amelyek az adott felhasználó nevében futnak, anélkül hogy ő tudna róla.</w:t>
      </w:r>
      <w:r w:rsidR="00715A58">
        <w:t xml:space="preserve"> </w:t>
      </w:r>
      <w:r w:rsidR="00715A58" w:rsidRPr="00715A58">
        <w:t>A {% csrf_token %} parancs beilleszti a Jinja sablonba a CSRF token-t, ami egy véletlenszerűen generált érték</w:t>
      </w:r>
      <w:r w:rsidR="00715A58">
        <w:t xml:space="preserve">. </w:t>
      </w:r>
      <w:r w:rsidR="00715A58" w:rsidRPr="00715A58">
        <w:t>Ez segít megvédeni az alkalmazást az ilyen típusú támadások ellen, mivel a szerver csak azokat a kérelmeket fogadja el, amelyek tartalmazzák a helyes CSRF token-t.</w:t>
      </w:r>
    </w:p>
    <w:p w:rsidR="00DA629C" w:rsidRDefault="00DA629C" w:rsidP="00DA629C">
      <w:pPr>
        <w:pStyle w:val="szdcmsor2"/>
      </w:pPr>
      <w:bookmarkStart w:id="8" w:name="_Toc165130106"/>
      <w:r>
        <w:lastRenderedPageBreak/>
        <w:t>Tesztelés</w:t>
      </w:r>
      <w:bookmarkEnd w:id="8"/>
    </w:p>
    <w:p w:rsidR="00195A18" w:rsidRDefault="00195A18" w:rsidP="00195A18">
      <w:pPr>
        <w:pStyle w:val="szdszveg"/>
      </w:pPr>
      <w:r>
        <w:t>A program tesztelésének célja a raktárkezelő weboldal helyes működéséről megbizonyosodni különböző böngészők használatával.</w:t>
      </w:r>
    </w:p>
    <w:p w:rsidR="00195A18" w:rsidRDefault="00195A18" w:rsidP="00195A18">
      <w:pPr>
        <w:pStyle w:val="szdszveg"/>
      </w:pPr>
      <w:r>
        <w:t>A tesztelés során a raktárkészleten lévő</w:t>
      </w:r>
      <w:r w:rsidR="0092660F">
        <w:t xml:space="preserve"> </w:t>
      </w:r>
      <w:r>
        <w:t>termékek és a megrendelt termékek mennyiségének</w:t>
      </w:r>
      <w:r w:rsidR="00D3469C">
        <w:t xml:space="preserve"> és árának</w:t>
      </w:r>
      <w:r>
        <w:t xml:space="preserve"> összehasonlításánál tapasztaltunk rendellenes működést. Az összehasonlításért az alábbi kódrészlet felel:</w:t>
      </w:r>
    </w:p>
    <w:p w:rsidR="00195A18" w:rsidRPr="00195A18" w:rsidRDefault="00195A18" w:rsidP="00195A1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195A18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order.amount = int(request.data[</w:t>
      </w:r>
      <w:r w:rsidRPr="00195A18">
        <w:rPr>
          <w:rFonts w:ascii="Consolas" w:eastAsia="Times New Roman" w:hAnsi="Consolas" w:cs="Consolas"/>
          <w:color w:val="A31515"/>
          <w:sz w:val="21"/>
          <w:szCs w:val="21"/>
          <w:lang w:eastAsia="hu-HU"/>
        </w:rPr>
        <w:t>'amount'</w:t>
      </w:r>
      <w:r w:rsidRPr="00195A18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])</w:t>
      </w:r>
    </w:p>
    <w:p w:rsidR="00195A18" w:rsidRPr="00195A18" w:rsidRDefault="00195A18" w:rsidP="00195A1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195A18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            order.price = int(request.data[</w:t>
      </w:r>
      <w:r w:rsidRPr="00195A18">
        <w:rPr>
          <w:rFonts w:ascii="Consolas" w:eastAsia="Times New Roman" w:hAnsi="Consolas" w:cs="Consolas"/>
          <w:color w:val="A31515"/>
          <w:sz w:val="21"/>
          <w:szCs w:val="21"/>
          <w:lang w:eastAsia="hu-HU"/>
        </w:rPr>
        <w:t>'price'</w:t>
      </w:r>
      <w:r w:rsidRPr="00195A18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])</w:t>
      </w:r>
    </w:p>
    <w:p w:rsidR="00195A18" w:rsidRPr="00195A18" w:rsidRDefault="00195A18" w:rsidP="00195A1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</w:p>
    <w:p w:rsidR="00195A18" w:rsidRPr="00195A18" w:rsidRDefault="00195A18" w:rsidP="00195A1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195A18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            amount = abs(order_original_amount - order.amount)</w:t>
      </w:r>
    </w:p>
    <w:p w:rsidR="00195A18" w:rsidRPr="00195A18" w:rsidRDefault="00195A18" w:rsidP="00195A1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195A18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 xml:space="preserve">            </w:t>
      </w:r>
      <w:r w:rsidRPr="00195A18">
        <w:rPr>
          <w:rFonts w:ascii="Consolas" w:eastAsia="Times New Roman" w:hAnsi="Consolas" w:cs="Consolas"/>
          <w:color w:val="0000FF"/>
          <w:sz w:val="21"/>
          <w:szCs w:val="21"/>
          <w:lang w:eastAsia="hu-HU"/>
        </w:rPr>
        <w:t>if</w:t>
      </w:r>
      <w:r w:rsidRPr="00195A18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 xml:space="preserve"> order_original_amount &gt; order.amount:</w:t>
      </w:r>
    </w:p>
    <w:p w:rsidR="00195A18" w:rsidRPr="00195A18" w:rsidRDefault="00195A18" w:rsidP="00195A1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195A18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                item_id.amount += amount</w:t>
      </w:r>
    </w:p>
    <w:p w:rsidR="00195A18" w:rsidRPr="00195A18" w:rsidRDefault="00195A18" w:rsidP="00195A1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195A18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 xml:space="preserve">            </w:t>
      </w:r>
      <w:r w:rsidRPr="00195A18">
        <w:rPr>
          <w:rFonts w:ascii="Consolas" w:eastAsia="Times New Roman" w:hAnsi="Consolas" w:cs="Consolas"/>
          <w:color w:val="0000FF"/>
          <w:sz w:val="21"/>
          <w:szCs w:val="21"/>
          <w:lang w:eastAsia="hu-HU"/>
        </w:rPr>
        <w:t>elif</w:t>
      </w:r>
      <w:r w:rsidRPr="00195A18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 xml:space="preserve"> order_original_amount &lt; order.amount:</w:t>
      </w:r>
    </w:p>
    <w:p w:rsidR="00195A18" w:rsidRPr="00195A18" w:rsidRDefault="00195A18" w:rsidP="00195A1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195A18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                item_id.amount -= amount</w:t>
      </w:r>
    </w:p>
    <w:p w:rsidR="00195A18" w:rsidRDefault="00195A18" w:rsidP="00195A18">
      <w:pPr>
        <w:pStyle w:val="szdszveg"/>
      </w:pPr>
    </w:p>
    <w:p w:rsidR="00195A18" w:rsidRPr="00195A18" w:rsidRDefault="00D3469C" w:rsidP="00195A18">
      <w:pPr>
        <w:pStyle w:val="szdszveg"/>
      </w:pPr>
      <w:r>
        <w:t>Mivel az „amount” mennyiség és a „price” ár adatokat string-ként kapjuk meg, az összehasonlítás érdekében egész szám formátumúra (integer) kell alakítani. Ez az átalakítás kezdetben nem történt meg, ezért nem működött megfelelően a weboldal. A kód</w:t>
      </w:r>
      <w:r w:rsidR="00E811E2">
        <w:t>részlet</w:t>
      </w:r>
      <w:r>
        <w:t xml:space="preserve"> javításra került.</w:t>
      </w:r>
    </w:p>
    <w:p w:rsidR="00DA629C" w:rsidRDefault="00DA629C" w:rsidP="00DA629C">
      <w:pPr>
        <w:pStyle w:val="szdcmsor2"/>
      </w:pPr>
      <w:bookmarkStart w:id="9" w:name="_Toc165130107"/>
      <w:r>
        <w:t>Fejlesztési lehetőségek</w:t>
      </w:r>
      <w:bookmarkEnd w:id="9"/>
    </w:p>
    <w:p w:rsidR="008823F1" w:rsidRDefault="00707E0E" w:rsidP="00E11568">
      <w:pPr>
        <w:pStyle w:val="szdszveg"/>
      </w:pPr>
      <w:r>
        <w:t>Fejlesztésre mindig van lehe</w:t>
      </w:r>
      <w:r w:rsidR="005B0FD9">
        <w:t>tőég. Jelen Raktárkezelő weblap</w:t>
      </w:r>
      <w:r>
        <w:t xml:space="preserve"> fejlesztési lehetőségei közé soroljuk az egyes, nyilvántartott termékekhez tartozó képek hozzáadását, melynek a feltöltő gombja már elhelyezésre került az „item.html” oldalon (</w:t>
      </w:r>
      <w:r w:rsidR="008823F1">
        <w:fldChar w:fldCharType="begin"/>
      </w:r>
      <w:r w:rsidR="008823F1">
        <w:instrText xml:space="preserve"> REF _Ref165083411 \h </w:instrText>
      </w:r>
      <w:r w:rsidR="008823F1">
        <w:fldChar w:fldCharType="separate"/>
      </w:r>
      <w:r w:rsidR="00C54B9C">
        <w:rPr>
          <w:noProof/>
        </w:rPr>
        <w:t>2</w:t>
      </w:r>
      <w:r w:rsidR="00C54B9C">
        <w:t>. ábra</w:t>
      </w:r>
      <w:r w:rsidR="008823F1">
        <w:fldChar w:fldCharType="end"/>
      </w:r>
      <w:r>
        <w:t>)</w:t>
      </w:r>
      <w:r w:rsidR="008823F1">
        <w:t>.</w:t>
      </w:r>
    </w:p>
    <w:p w:rsidR="008823F1" w:rsidRDefault="008823F1" w:rsidP="008823F1">
      <w:pPr>
        <w:pStyle w:val="szdbra"/>
        <w:keepNext/>
      </w:pPr>
      <w:r>
        <w:rPr>
          <w:noProof/>
          <w:lang w:eastAsia="hu-HU"/>
        </w:rPr>
        <w:drawing>
          <wp:inline distT="0" distB="0" distL="0" distR="0" wp14:anchorId="4F71CB62" wp14:editId="4EEDDB2C">
            <wp:extent cx="4333875" cy="438518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050" cy="45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0" w:name="_Ref165083411"/>
    <w:p w:rsidR="008823F1" w:rsidRDefault="008823F1" w:rsidP="008823F1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1" w:name="_Toc165130121"/>
      <w:r w:rsidR="00C54B9C">
        <w:rPr>
          <w:noProof/>
        </w:rPr>
        <w:t>2</w:t>
      </w:r>
      <w:r>
        <w:fldChar w:fldCharType="end"/>
      </w:r>
      <w:r>
        <w:t>. ábra</w:t>
      </w:r>
      <w:bookmarkEnd w:id="10"/>
      <w:r>
        <w:t>: A termék képének hozzáadására szolgáló felület</w:t>
      </w:r>
      <w:bookmarkEnd w:id="11"/>
    </w:p>
    <w:p w:rsidR="00E11568" w:rsidRPr="00E11568" w:rsidRDefault="005F0C12" w:rsidP="00E11568">
      <w:pPr>
        <w:pStyle w:val="szdszveg"/>
      </w:pPr>
      <w:r>
        <w:t xml:space="preserve">További fejlesztési lehetőség egy, a Raktárkezelő rendszerhez tartozó és azzal összhangban működő </w:t>
      </w:r>
      <w:r w:rsidR="00707E0E">
        <w:t>inte</w:t>
      </w:r>
      <w:r>
        <w:t>rnetes áruház oldal kialakítása</w:t>
      </w:r>
      <w:r w:rsidR="003E18C6">
        <w:t>, mely a vásárlók számára biztosítana</w:t>
      </w:r>
      <w:r>
        <w:t xml:space="preserve"> </w:t>
      </w:r>
      <w:r w:rsidR="003E18C6">
        <w:t xml:space="preserve">közvetlen hozzáférést </w:t>
      </w:r>
      <w:r>
        <w:t>a nem admin felületek</w:t>
      </w:r>
      <w:r w:rsidR="003E18C6">
        <w:t>hez</w:t>
      </w:r>
      <w:r w:rsidR="00707E0E">
        <w:t>.</w:t>
      </w:r>
    </w:p>
    <w:p w:rsidR="00DC469B" w:rsidRDefault="00421D69" w:rsidP="003156EC">
      <w:pPr>
        <w:pStyle w:val="szdcmsor1"/>
      </w:pPr>
      <w:bookmarkStart w:id="12" w:name="_Toc165130108"/>
      <w:r>
        <w:lastRenderedPageBreak/>
        <w:t>Felhasználói dokumentáció</w:t>
      </w:r>
      <w:bookmarkEnd w:id="12"/>
    </w:p>
    <w:p w:rsidR="00BE0DC6" w:rsidRDefault="00BE0DC6" w:rsidP="00BE0DC6">
      <w:pPr>
        <w:pStyle w:val="szdcmsor2"/>
      </w:pPr>
      <w:bookmarkStart w:id="13" w:name="_Toc165130109"/>
      <w:r>
        <w:t>A program célja, lényegesebb funkciói</w:t>
      </w:r>
      <w:bookmarkEnd w:id="13"/>
    </w:p>
    <w:p w:rsidR="008D785F" w:rsidRPr="008D785F" w:rsidRDefault="005B0FD9" w:rsidP="008D785F">
      <w:pPr>
        <w:pStyle w:val="szdszveg"/>
      </w:pPr>
      <w:r>
        <w:t>A raktárkezelő weblap</w:t>
      </w:r>
      <w:r w:rsidR="008D785F">
        <w:t xml:space="preserve"> lehetővé teszi egy vállalat számára, hogy nagy mennyiségű terméket tartson nyilván, azok minden adatával. Továbbá a </w:t>
      </w:r>
      <w:r>
        <w:t>weblap</w:t>
      </w:r>
      <w:r w:rsidR="008D785F">
        <w:t xml:space="preserve"> segítségével felvezethetjük a vevők megrendeléseit és naprakész információkhoz juthatunk az összes termékről.</w:t>
      </w:r>
    </w:p>
    <w:p w:rsidR="00BE0DC6" w:rsidRDefault="00BE0DC6" w:rsidP="00F558D5">
      <w:pPr>
        <w:pStyle w:val="szdcmsor2"/>
      </w:pPr>
      <w:bookmarkStart w:id="14" w:name="_Toc165130110"/>
      <w:r>
        <w:t>Szükséges hardvereszközök és szoftver</w:t>
      </w:r>
      <w:bookmarkEnd w:id="14"/>
    </w:p>
    <w:p w:rsidR="00051275" w:rsidRPr="00051275" w:rsidRDefault="00051275" w:rsidP="00051275">
      <w:pPr>
        <w:pStyle w:val="szdszveg"/>
      </w:pPr>
      <w:r>
        <w:t xml:space="preserve">A Raktárkezelő </w:t>
      </w:r>
      <w:r w:rsidR="005B0FD9">
        <w:t>weblap</w:t>
      </w:r>
      <w:r>
        <w:t xml:space="preserve"> használatához egy számítógépre / laptopra / okostelefonra, egy billentyűzetre, eg</w:t>
      </w:r>
      <w:r w:rsidR="0092660F">
        <w:t>y képi megjelenítést lehetővé té</w:t>
      </w:r>
      <w:r>
        <w:t>vő eszközre (pl. monitorra), a kurzor mozgatását biztosító egérre és internetkapcsolatra van szükség</w:t>
      </w:r>
      <w:r w:rsidR="006852EB">
        <w:t>.</w:t>
      </w:r>
      <w:r w:rsidR="005B0FD9">
        <w:t xml:space="preserve"> Szükséges továbbá egy webböngésző szoftver (pl. Internet Explorer, Google Chrome, Mozilla Firefox) megléte az adott eszközön</w:t>
      </w:r>
    </w:p>
    <w:p w:rsidR="00BE0DC6" w:rsidRDefault="00BE0DC6" w:rsidP="00BE0DC6">
      <w:pPr>
        <w:pStyle w:val="szdcmsor2"/>
      </w:pPr>
      <w:bookmarkStart w:id="15" w:name="_Toc165130111"/>
      <w:r>
        <w:t>Telepítés és indítás</w:t>
      </w:r>
      <w:bookmarkEnd w:id="15"/>
    </w:p>
    <w:p w:rsidR="005B0FD9" w:rsidRPr="005B0FD9" w:rsidRDefault="005B0FD9" w:rsidP="005B0FD9">
      <w:pPr>
        <w:pStyle w:val="szdszveg"/>
      </w:pPr>
      <w:r>
        <w:t>A Raktárkezelő weboldal telepítést nem igényel, megnyitása és elérése webböngészőn keresztül történik.</w:t>
      </w:r>
    </w:p>
    <w:p w:rsidR="00BE0DC6" w:rsidRDefault="00BE0DC6" w:rsidP="00BE0DC6">
      <w:pPr>
        <w:pStyle w:val="szdcmsor2"/>
      </w:pPr>
      <w:bookmarkStart w:id="16" w:name="_Toc165130112"/>
      <w:r>
        <w:t>A program részletes bemutatása</w:t>
      </w:r>
      <w:bookmarkEnd w:id="16"/>
    </w:p>
    <w:p w:rsidR="00AE691C" w:rsidRDefault="00AE691C" w:rsidP="00AE691C">
      <w:pPr>
        <w:pStyle w:val="szdszveg"/>
      </w:pPr>
      <w:r>
        <w:t xml:space="preserve">A Raktárkezelő program </w:t>
      </w:r>
      <w:r w:rsidR="00805955">
        <w:t xml:space="preserve">adatbázisa </w:t>
      </w:r>
      <w:r>
        <w:t>jelenleg az alábbi címen érhető el:</w:t>
      </w:r>
    </w:p>
    <w:p w:rsidR="00AE691C" w:rsidRDefault="006667FE" w:rsidP="00AE691C">
      <w:pPr>
        <w:pStyle w:val="szdszveg"/>
      </w:pPr>
      <w:hyperlink r:id="rId13" w:history="1">
        <w:r w:rsidR="00AE691C" w:rsidRPr="006D7278">
          <w:rPr>
            <w:rStyle w:val="Hiperhivatkozs"/>
          </w:rPr>
          <w:t>http://127.0.0.1:8000/admin/login/?next=/admin/</w:t>
        </w:r>
      </w:hyperlink>
    </w:p>
    <w:p w:rsidR="00600C44" w:rsidRDefault="00600C44" w:rsidP="00600C44">
      <w:pPr>
        <w:pStyle w:val="szdbra"/>
        <w:keepNext/>
      </w:pPr>
      <w:r>
        <w:rPr>
          <w:noProof/>
          <w:lang w:eastAsia="hu-HU"/>
        </w:rPr>
        <w:drawing>
          <wp:inline distT="0" distB="0" distL="0" distR="0" wp14:anchorId="491CAA46" wp14:editId="45F2C985">
            <wp:extent cx="3190875" cy="2400977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5365" cy="24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44" w:rsidRDefault="001215FE" w:rsidP="00600C44">
      <w:pPr>
        <w:pStyle w:val="szdbracm"/>
      </w:pPr>
      <w:fldSimple w:instr=" SEQ ábra \* ARABIC ">
        <w:bookmarkStart w:id="17" w:name="_Toc165130122"/>
        <w:r w:rsidR="00C54B9C">
          <w:rPr>
            <w:noProof/>
          </w:rPr>
          <w:t>3</w:t>
        </w:r>
      </w:fldSimple>
      <w:r w:rsidR="00600C44">
        <w:t>. ábra: Az admin felhasználó bejelentkezési felülete</w:t>
      </w:r>
      <w:bookmarkEnd w:id="17"/>
    </w:p>
    <w:p w:rsidR="00600C44" w:rsidRPr="00600C44" w:rsidRDefault="00600C44" w:rsidP="00600C44">
      <w:pPr>
        <w:pStyle w:val="szdszveg"/>
      </w:pPr>
    </w:p>
    <w:p w:rsidR="00AE691C" w:rsidRDefault="00600C44" w:rsidP="00AE691C">
      <w:pPr>
        <w:pStyle w:val="szdszveg"/>
      </w:pPr>
      <w:r>
        <w:lastRenderedPageBreak/>
        <w:t>Az „admin” felhasználónév és az „admin” jelszó megadását követően az alábbi felületre érkezünk (</w:t>
      </w:r>
      <w:r>
        <w:fldChar w:fldCharType="begin"/>
      </w:r>
      <w:r>
        <w:instrText xml:space="preserve"> REF _Ref165114643 \h </w:instrText>
      </w:r>
      <w:r>
        <w:fldChar w:fldCharType="separate"/>
      </w:r>
      <w:r w:rsidR="00C54B9C">
        <w:rPr>
          <w:noProof/>
        </w:rPr>
        <w:t>4</w:t>
      </w:r>
      <w:r w:rsidR="00C54B9C">
        <w:t>. ábra</w:t>
      </w:r>
      <w:r>
        <w:fldChar w:fldCharType="end"/>
      </w:r>
      <w:r>
        <w:t>).</w:t>
      </w:r>
    </w:p>
    <w:p w:rsidR="00600C44" w:rsidRDefault="00600C44" w:rsidP="00600C44">
      <w:pPr>
        <w:pStyle w:val="szdbra"/>
        <w:keepNext/>
      </w:pPr>
      <w:r>
        <w:rPr>
          <w:noProof/>
          <w:lang w:eastAsia="hu-HU"/>
        </w:rPr>
        <w:drawing>
          <wp:inline distT="0" distB="0" distL="0" distR="0" wp14:anchorId="20FB87D7" wp14:editId="62420792">
            <wp:extent cx="4410075" cy="2668331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4270" cy="267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8" w:name="_Ref165114643"/>
    <w:p w:rsidR="00600C44" w:rsidRDefault="00600C44" w:rsidP="00600C44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9" w:name="_Toc165130123"/>
      <w:r w:rsidR="00C54B9C">
        <w:rPr>
          <w:noProof/>
        </w:rPr>
        <w:t>4</w:t>
      </w:r>
      <w:r>
        <w:fldChar w:fldCharType="end"/>
      </w:r>
      <w:r>
        <w:t>. ábra</w:t>
      </w:r>
      <w:bookmarkEnd w:id="18"/>
      <w:r>
        <w:t>: Az admin felhasználói felület</w:t>
      </w:r>
      <w:bookmarkEnd w:id="19"/>
    </w:p>
    <w:p w:rsidR="00600C44" w:rsidRDefault="00600C44" w:rsidP="00600C44">
      <w:pPr>
        <w:pStyle w:val="szdszveg"/>
      </w:pPr>
      <w:r>
        <w:t>A felületen szerkeszthetjük az adatbázist, új termékeket vihetünk fel és törölhetünk.</w:t>
      </w:r>
    </w:p>
    <w:p w:rsidR="00600C44" w:rsidRDefault="00600C44" w:rsidP="00600C44">
      <w:pPr>
        <w:pStyle w:val="szdszveg"/>
      </w:pPr>
      <w:r>
        <w:t xml:space="preserve">Maga a </w:t>
      </w:r>
      <w:r w:rsidR="00805955">
        <w:t>Raktárkezelő program</w:t>
      </w:r>
      <w:r>
        <w:t xml:space="preserve"> admin felhasználó számára elérhető felülete </w:t>
      </w:r>
      <w:r w:rsidR="007A336D">
        <w:t>(</w:t>
      </w:r>
      <w:r w:rsidR="007A336D">
        <w:fldChar w:fldCharType="begin"/>
      </w:r>
      <w:r w:rsidR="007A336D">
        <w:instrText xml:space="preserve"> REF _Ref165114982 \h </w:instrText>
      </w:r>
      <w:r w:rsidR="007A336D">
        <w:fldChar w:fldCharType="separate"/>
      </w:r>
      <w:r w:rsidR="00C54B9C">
        <w:rPr>
          <w:noProof/>
        </w:rPr>
        <w:t>5</w:t>
      </w:r>
      <w:r w:rsidR="00C54B9C">
        <w:t>. ábra</w:t>
      </w:r>
      <w:r w:rsidR="007A336D">
        <w:fldChar w:fldCharType="end"/>
      </w:r>
      <w:r w:rsidR="007A336D">
        <w:t xml:space="preserve">) </w:t>
      </w:r>
      <w:r>
        <w:t>az alábbi címen érhető el</w:t>
      </w:r>
      <w:r w:rsidR="007A336D">
        <w:t>:</w:t>
      </w:r>
    </w:p>
    <w:p w:rsidR="00600C44" w:rsidRDefault="006667FE" w:rsidP="00600C44">
      <w:pPr>
        <w:pStyle w:val="szdszveg"/>
      </w:pPr>
      <w:hyperlink r:id="rId16" w:history="1">
        <w:r w:rsidR="00600C44" w:rsidRPr="006D7278">
          <w:rPr>
            <w:rStyle w:val="Hiperhivatkozs"/>
          </w:rPr>
          <w:t>http://127.0.0.1:8000/w_admin/</w:t>
        </w:r>
      </w:hyperlink>
    </w:p>
    <w:p w:rsidR="00600C44" w:rsidRDefault="007A336D" w:rsidP="00600C44">
      <w:pPr>
        <w:pStyle w:val="szdbra"/>
      </w:pPr>
      <w:r>
        <w:rPr>
          <w:noProof/>
          <w:lang w:eastAsia="hu-HU"/>
        </w:rPr>
        <w:drawing>
          <wp:inline distT="0" distB="0" distL="0" distR="0" wp14:anchorId="60CD1CC3" wp14:editId="6FE4CD91">
            <wp:extent cx="5579110" cy="2039620"/>
            <wp:effectExtent l="0" t="0" r="254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0" w:name="_Ref165114982"/>
    <w:p w:rsidR="00600C44" w:rsidRDefault="00600C44" w:rsidP="00600C44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1" w:name="_Toc165130124"/>
      <w:r w:rsidR="00C54B9C">
        <w:rPr>
          <w:noProof/>
        </w:rPr>
        <w:t>5</w:t>
      </w:r>
      <w:r>
        <w:fldChar w:fldCharType="end"/>
      </w:r>
      <w:r>
        <w:t>. ábra</w:t>
      </w:r>
      <w:bookmarkEnd w:id="20"/>
      <w:r>
        <w:t>: A raktárban nyilvántartott termékek listája</w:t>
      </w:r>
      <w:bookmarkEnd w:id="21"/>
    </w:p>
    <w:p w:rsidR="00600C44" w:rsidRDefault="007A336D" w:rsidP="00600C44">
      <w:pPr>
        <w:pStyle w:val="szdszveg"/>
      </w:pPr>
      <w:r>
        <w:t xml:space="preserve">Mint látható a felület 3 oldalból áll jelenleg, de ez a termékek mennyiségétől függ. </w:t>
      </w:r>
      <w:r w:rsidR="0092660F">
        <w:t xml:space="preserve">Az egyes oldalakra az oldalszámokra történő kattintással juthatunk el. </w:t>
      </w:r>
      <w:r>
        <w:t>Az oldal tartalmaz egy keresőmezőt, ahol közvetlenül a termék nevének</w:t>
      </w:r>
      <w:r w:rsidR="00915B0D">
        <w:t xml:space="preserve"> vagy egyéb adatának</w:t>
      </w:r>
      <w:r>
        <w:t xml:space="preserve"> megadásával szűrhetjük a raktárban nyilvántartott árucikkeket. Nem szükséges a termék nevének pontos </w:t>
      </w:r>
      <w:r>
        <w:lastRenderedPageBreak/>
        <w:t>megadása, elegendő, ha a keresett szöveg csupán része a termék nevének.</w:t>
      </w:r>
      <w:r w:rsidR="00E33DEC">
        <w:t xml:space="preserve"> A keresőmezőbe írást követően a „Keress” feliratú gomb megnyomásával küldhetjük el a kérést.</w:t>
      </w:r>
    </w:p>
    <w:p w:rsidR="007A336D" w:rsidRDefault="007A336D" w:rsidP="00600C44">
      <w:pPr>
        <w:pStyle w:val="szdszveg"/>
      </w:pPr>
      <w:r>
        <w:t>A keresőmező különböző felhasználási módját mutatják be a következő ábrák.</w:t>
      </w:r>
    </w:p>
    <w:p w:rsidR="007A336D" w:rsidRDefault="007A336D" w:rsidP="007A336D">
      <w:pPr>
        <w:pStyle w:val="szdbra"/>
      </w:pPr>
      <w:r>
        <w:rPr>
          <w:noProof/>
          <w:lang w:eastAsia="hu-HU"/>
        </w:rPr>
        <w:drawing>
          <wp:inline distT="0" distB="0" distL="0" distR="0" wp14:anchorId="273DD4FD" wp14:editId="6970B5B4">
            <wp:extent cx="5579110" cy="1094105"/>
            <wp:effectExtent l="0" t="0" r="254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36D" w:rsidRDefault="001215FE" w:rsidP="007A336D">
      <w:pPr>
        <w:pStyle w:val="szdbracm"/>
      </w:pPr>
      <w:fldSimple w:instr=" SEQ ábra \* ARABIC ">
        <w:bookmarkStart w:id="22" w:name="_Toc165130125"/>
        <w:r w:rsidR="00C54B9C">
          <w:rPr>
            <w:noProof/>
          </w:rPr>
          <w:t>6</w:t>
        </w:r>
      </w:fldSimple>
      <w:r w:rsidR="007A336D">
        <w:t>. ábra: Keresés a termék teljes nevének megadásával</w:t>
      </w:r>
      <w:bookmarkEnd w:id="22"/>
    </w:p>
    <w:p w:rsidR="00A011E9" w:rsidRDefault="00A011E9" w:rsidP="00A011E9">
      <w:pPr>
        <w:pStyle w:val="szdszveg"/>
      </w:pPr>
    </w:p>
    <w:p w:rsidR="00A011E9" w:rsidRDefault="00A011E9" w:rsidP="00A011E9">
      <w:pPr>
        <w:pStyle w:val="szdbra"/>
        <w:keepNext/>
      </w:pPr>
      <w:r>
        <w:rPr>
          <w:noProof/>
          <w:lang w:eastAsia="hu-HU"/>
        </w:rPr>
        <w:drawing>
          <wp:inline distT="0" distB="0" distL="0" distR="0" wp14:anchorId="074A39DD" wp14:editId="0EDE5371">
            <wp:extent cx="5579110" cy="1113155"/>
            <wp:effectExtent l="0" t="0" r="254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E9" w:rsidRDefault="001215FE" w:rsidP="00A011E9">
      <w:pPr>
        <w:pStyle w:val="szdbracm"/>
      </w:pPr>
      <w:fldSimple w:instr=" SEQ ábra \* ARABIC ">
        <w:bookmarkStart w:id="23" w:name="_Toc165130126"/>
        <w:r w:rsidR="00C54B9C">
          <w:rPr>
            <w:noProof/>
          </w:rPr>
          <w:t>7</w:t>
        </w:r>
      </w:fldSimple>
      <w:r w:rsidR="00A011E9">
        <w:t>. ábra: Keresés a kezdőszó megadásával</w:t>
      </w:r>
      <w:bookmarkEnd w:id="23"/>
    </w:p>
    <w:p w:rsidR="00A011E9" w:rsidRDefault="00A011E9" w:rsidP="00A011E9">
      <w:pPr>
        <w:pStyle w:val="szdszveg"/>
      </w:pPr>
    </w:p>
    <w:p w:rsidR="00A011E9" w:rsidRDefault="00A011E9" w:rsidP="00A011E9">
      <w:pPr>
        <w:pStyle w:val="szdbra"/>
        <w:keepNext/>
      </w:pPr>
      <w:r>
        <w:rPr>
          <w:noProof/>
          <w:lang w:eastAsia="hu-HU"/>
        </w:rPr>
        <w:drawing>
          <wp:inline distT="0" distB="0" distL="0" distR="0" wp14:anchorId="3C8E363E" wp14:editId="42D87518">
            <wp:extent cx="5579110" cy="1165860"/>
            <wp:effectExtent l="0" t="0" r="254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4" w:name="_Ref165115863"/>
    <w:p w:rsidR="00A011E9" w:rsidRDefault="00A011E9" w:rsidP="00A011E9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5" w:name="_Toc165130127"/>
      <w:r w:rsidR="00C54B9C">
        <w:rPr>
          <w:noProof/>
        </w:rPr>
        <w:t>8</w:t>
      </w:r>
      <w:r>
        <w:fldChar w:fldCharType="end"/>
      </w:r>
      <w:r>
        <w:t>. ábra</w:t>
      </w:r>
      <w:bookmarkEnd w:id="24"/>
      <w:r>
        <w:t>: Keresés egy szövegrészlet megadásáva</w:t>
      </w:r>
      <w:r w:rsidR="00915B0D">
        <w:t>l</w:t>
      </w:r>
      <w:bookmarkEnd w:id="25"/>
    </w:p>
    <w:p w:rsidR="00140B32" w:rsidRPr="00140B32" w:rsidRDefault="00140B32" w:rsidP="00140B32">
      <w:pPr>
        <w:pStyle w:val="szdszveg"/>
      </w:pPr>
    </w:p>
    <w:p w:rsidR="00915B0D" w:rsidRDefault="00915B0D" w:rsidP="00915B0D">
      <w:pPr>
        <w:pStyle w:val="szdbra"/>
        <w:keepNext/>
      </w:pPr>
      <w:r>
        <w:rPr>
          <w:noProof/>
          <w:lang w:eastAsia="hu-HU"/>
        </w:rPr>
        <w:drawing>
          <wp:inline distT="0" distB="0" distL="0" distR="0" wp14:anchorId="224CDC92" wp14:editId="50DD8CA1">
            <wp:extent cx="5579110" cy="518160"/>
            <wp:effectExtent l="0" t="0" r="254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0D" w:rsidRPr="00915B0D" w:rsidRDefault="001215FE" w:rsidP="00140B32">
      <w:pPr>
        <w:pStyle w:val="szdbracm"/>
      </w:pPr>
      <w:fldSimple w:instr=" SEQ ábra \* ARABIC ">
        <w:bookmarkStart w:id="26" w:name="_Toc165130128"/>
        <w:r w:rsidR="00C54B9C">
          <w:rPr>
            <w:noProof/>
          </w:rPr>
          <w:t>9</w:t>
        </w:r>
      </w:fldSimple>
      <w:r w:rsidR="00915B0D">
        <w:t>. ábra: Keresés a termék ára szerint</w:t>
      </w:r>
      <w:bookmarkEnd w:id="26"/>
    </w:p>
    <w:p w:rsidR="00A011E9" w:rsidRDefault="00A7562A" w:rsidP="00A011E9">
      <w:pPr>
        <w:pStyle w:val="szdszveg"/>
      </w:pPr>
      <w:r>
        <w:t>Az oldal tartalmaz egy jelölőnégyzetet, úgynevezett „checkbox-ot” is, melynek segítségével a nem elérhető termékeket listázhatjuk (</w:t>
      </w:r>
      <w:r w:rsidR="00140B32">
        <w:fldChar w:fldCharType="begin"/>
      </w:r>
      <w:r w:rsidR="00140B32">
        <w:instrText xml:space="preserve"> REF _Ref165125430 \h </w:instrText>
      </w:r>
      <w:r w:rsidR="00140B32">
        <w:fldChar w:fldCharType="separate"/>
      </w:r>
      <w:r w:rsidR="00C54B9C">
        <w:rPr>
          <w:noProof/>
        </w:rPr>
        <w:t>10</w:t>
      </w:r>
      <w:r w:rsidR="00C54B9C">
        <w:t>. ábra</w:t>
      </w:r>
      <w:r w:rsidR="00140B32">
        <w:fldChar w:fldCharType="end"/>
      </w:r>
      <w:r>
        <w:t>).</w:t>
      </w:r>
      <w:r w:rsidR="00805955">
        <w:t xml:space="preserve"> A jelölőnégyzet a </w:t>
      </w:r>
      <w:r w:rsidR="00805955">
        <w:lastRenderedPageBreak/>
        <w:t>belekattintást követően azonnal szűri a termékeket. Amennyiben kivesszük a pipát, ismét a teljes raktárkészletet láthatjuk.</w:t>
      </w:r>
    </w:p>
    <w:p w:rsidR="00A7562A" w:rsidRDefault="00A7562A" w:rsidP="00A7562A">
      <w:pPr>
        <w:pStyle w:val="szdbra"/>
        <w:keepNext/>
      </w:pPr>
      <w:r>
        <w:rPr>
          <w:noProof/>
          <w:lang w:eastAsia="hu-HU"/>
        </w:rPr>
        <w:drawing>
          <wp:inline distT="0" distB="0" distL="0" distR="0" wp14:anchorId="27F578DF" wp14:editId="7B00AF31">
            <wp:extent cx="5579110" cy="723265"/>
            <wp:effectExtent l="0" t="0" r="2540" b="63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7" w:name="_Ref165125430"/>
    <w:p w:rsidR="00A011E9" w:rsidRDefault="00A7562A" w:rsidP="00A7562A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8" w:name="_Toc165130129"/>
      <w:r w:rsidR="00C54B9C">
        <w:rPr>
          <w:noProof/>
        </w:rPr>
        <w:t>10</w:t>
      </w:r>
      <w:r>
        <w:fldChar w:fldCharType="end"/>
      </w:r>
      <w:r>
        <w:t>. ábra</w:t>
      </w:r>
      <w:bookmarkEnd w:id="27"/>
      <w:r>
        <w:t>: A jelölőnégyzet működése</w:t>
      </w:r>
      <w:bookmarkEnd w:id="28"/>
    </w:p>
    <w:p w:rsidR="00A7562A" w:rsidRDefault="00EF7DE4" w:rsidP="00A011E9">
      <w:pPr>
        <w:pStyle w:val="szdszveg"/>
      </w:pPr>
      <w:r>
        <w:t>A felület tartalmaz továbbá egy „Rendelések” nevű gombot, mellyel a ren</w:t>
      </w:r>
      <w:r w:rsidR="00140B32">
        <w:t>deléskezelő felületre jutunk el;</w:t>
      </w:r>
      <w:r>
        <w:t xml:space="preserve"> egy „Termék hozzáadása” gombot, mellyel az adatbázisba vihetünk fel további termékeket, ezzel növelve a raktárkészletet</w:t>
      </w:r>
      <w:r w:rsidR="00140B32">
        <w:t>;</w:t>
      </w:r>
      <w:r>
        <w:t xml:space="preserve"> és egy „Kijelentkezés” gombot, mellyel automatikusan a webshop oldalra jutunk el.</w:t>
      </w:r>
    </w:p>
    <w:p w:rsidR="001E39FF" w:rsidRDefault="001E39FF" w:rsidP="001E39FF">
      <w:pPr>
        <w:pStyle w:val="szdcmsor3"/>
      </w:pPr>
      <w:bookmarkStart w:id="29" w:name="_Toc165130113"/>
      <w:r>
        <w:t>Rendelések nyilvántartása</w:t>
      </w:r>
      <w:bookmarkEnd w:id="29"/>
    </w:p>
    <w:p w:rsidR="00A7562A" w:rsidRDefault="00F400BC" w:rsidP="00A011E9">
      <w:pPr>
        <w:pStyle w:val="szdszveg"/>
      </w:pPr>
      <w:r>
        <w:t>A „Rendelések” gombra kattintva az alábbi ábrán látható felület jelenik meg. (</w:t>
      </w:r>
      <w:r w:rsidR="00915B0D">
        <w:fldChar w:fldCharType="begin"/>
      </w:r>
      <w:r w:rsidR="00915B0D">
        <w:instrText xml:space="preserve"> REF _Ref165116924 \h </w:instrText>
      </w:r>
      <w:r w:rsidR="00915B0D">
        <w:fldChar w:fldCharType="separate"/>
      </w:r>
      <w:r w:rsidR="00C54B9C">
        <w:rPr>
          <w:noProof/>
        </w:rPr>
        <w:t>11</w:t>
      </w:r>
      <w:r w:rsidR="00C54B9C">
        <w:t>. ábra</w:t>
      </w:r>
      <w:r w:rsidR="00915B0D">
        <w:fldChar w:fldCharType="end"/>
      </w:r>
      <w:r>
        <w:t>).</w:t>
      </w:r>
    </w:p>
    <w:p w:rsidR="00F400BC" w:rsidRDefault="00F400BC" w:rsidP="00F400BC">
      <w:pPr>
        <w:pStyle w:val="szdbra"/>
        <w:keepNext/>
      </w:pPr>
      <w:r>
        <w:rPr>
          <w:noProof/>
          <w:lang w:eastAsia="hu-HU"/>
        </w:rPr>
        <w:drawing>
          <wp:inline distT="0" distB="0" distL="0" distR="0" wp14:anchorId="10614A9A" wp14:editId="35D75CBD">
            <wp:extent cx="5579110" cy="876935"/>
            <wp:effectExtent l="0" t="0" r="254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0" w:name="_Ref165116924"/>
    <w:p w:rsidR="00F400BC" w:rsidRDefault="00F400BC" w:rsidP="00F400BC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1" w:name="_Toc165130130"/>
      <w:r w:rsidR="00C54B9C">
        <w:rPr>
          <w:noProof/>
        </w:rPr>
        <w:t>11</w:t>
      </w:r>
      <w:r>
        <w:fldChar w:fldCharType="end"/>
      </w:r>
      <w:r>
        <w:t>. ábra</w:t>
      </w:r>
      <w:bookmarkEnd w:id="30"/>
      <w:r>
        <w:t>: A rendelések nyilvántartó felülete</w:t>
      </w:r>
      <w:bookmarkEnd w:id="31"/>
    </w:p>
    <w:p w:rsidR="00A7562A" w:rsidRDefault="00F61E1B" w:rsidP="00A011E9">
      <w:pPr>
        <w:pStyle w:val="szdszveg"/>
      </w:pPr>
      <w:r>
        <w:t>A felület jelenleg 1db oldalt tartalmaz, de a korábbihoz hasonlóan ez is a táblázatban szereplő termékek számától függ. Ez az oldal</w:t>
      </w:r>
      <w:r w:rsidR="00915B0D">
        <w:t xml:space="preserve"> is</w:t>
      </w:r>
      <w:r>
        <w:t xml:space="preserve"> tartalmaz egy keresőmezőt és egy „Keress” feliratú gombot, mellyel szűrhetünk a megrendelt termékek között.</w:t>
      </w:r>
    </w:p>
    <w:p w:rsidR="00915B0D" w:rsidRDefault="00915B0D" w:rsidP="00A011E9">
      <w:pPr>
        <w:pStyle w:val="szdszveg"/>
      </w:pPr>
      <w:r>
        <w:t>A „Törölt” jelölőnégyzet bepipálásával megtekinthetjük a törölt rendeléseket, a „Kész” jelölőnégyzettel pedig a már elkészült, teljesített rendeléseket listázhatjuk.</w:t>
      </w:r>
    </w:p>
    <w:p w:rsidR="00A7562A" w:rsidRDefault="00915B0D" w:rsidP="00A011E9">
      <w:pPr>
        <w:pStyle w:val="szdszveg"/>
      </w:pPr>
      <w:r>
        <w:t>A „Rendelés hozzáadása” gombra kattintva az alábbi címre jutunk:</w:t>
      </w:r>
    </w:p>
    <w:p w:rsidR="00915B0D" w:rsidRDefault="006667FE" w:rsidP="00A011E9">
      <w:pPr>
        <w:pStyle w:val="szdszveg"/>
      </w:pPr>
      <w:hyperlink r:id="rId24" w:history="1">
        <w:r w:rsidR="00915B0D" w:rsidRPr="006D7278">
          <w:rPr>
            <w:rStyle w:val="Hiperhivatkozs"/>
          </w:rPr>
          <w:t>http://127.0.0.1:8000/add_order/</w:t>
        </w:r>
      </w:hyperlink>
    </w:p>
    <w:p w:rsidR="00915B0D" w:rsidRDefault="00915B0D" w:rsidP="00915B0D">
      <w:pPr>
        <w:pStyle w:val="szdbra"/>
        <w:keepNext/>
      </w:pPr>
      <w:r>
        <w:rPr>
          <w:noProof/>
          <w:lang w:eastAsia="hu-HU"/>
        </w:rPr>
        <w:drawing>
          <wp:inline distT="0" distB="0" distL="0" distR="0" wp14:anchorId="65B12007" wp14:editId="1083A380">
            <wp:extent cx="5579110" cy="625475"/>
            <wp:effectExtent l="0" t="0" r="2540" b="317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0D" w:rsidRDefault="001215FE" w:rsidP="00915B0D">
      <w:pPr>
        <w:pStyle w:val="szdbracm"/>
      </w:pPr>
      <w:fldSimple w:instr=" SEQ ábra \* ARABIC ">
        <w:bookmarkStart w:id="32" w:name="_Toc165130131"/>
        <w:r w:rsidR="00C54B9C">
          <w:rPr>
            <w:noProof/>
          </w:rPr>
          <w:t>12</w:t>
        </w:r>
      </w:fldSimple>
      <w:r w:rsidR="00915B0D">
        <w:t>. ábra: Rendelés hozzáadására szolgáló felület</w:t>
      </w:r>
      <w:bookmarkEnd w:id="32"/>
    </w:p>
    <w:p w:rsidR="00500090" w:rsidRDefault="00500090" w:rsidP="00500090">
      <w:pPr>
        <w:pStyle w:val="szdszveg"/>
        <w:ind w:firstLine="0"/>
      </w:pPr>
    </w:p>
    <w:p w:rsidR="00500090" w:rsidRDefault="00500090" w:rsidP="00500090">
      <w:pPr>
        <w:pStyle w:val="szdbra"/>
        <w:keepNext/>
      </w:pPr>
      <w:r>
        <w:rPr>
          <w:noProof/>
          <w:lang w:eastAsia="hu-HU"/>
        </w:rPr>
        <w:lastRenderedPageBreak/>
        <w:drawing>
          <wp:inline distT="0" distB="0" distL="0" distR="0" wp14:anchorId="6E7B1966" wp14:editId="038A484F">
            <wp:extent cx="5579110" cy="577850"/>
            <wp:effectExtent l="0" t="0" r="254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90" w:rsidRPr="00500090" w:rsidRDefault="001215FE" w:rsidP="00500090">
      <w:pPr>
        <w:pStyle w:val="szdbracm"/>
      </w:pPr>
      <w:fldSimple w:instr=" SEQ ábra \* ARABIC ">
        <w:bookmarkStart w:id="33" w:name="_Toc165130132"/>
        <w:r w:rsidR="00C54B9C">
          <w:rPr>
            <w:noProof/>
          </w:rPr>
          <w:t>13</w:t>
        </w:r>
      </w:fldSimple>
      <w:r w:rsidR="00500090">
        <w:t>. ábra: Példa rendelés hoz</w:t>
      </w:r>
      <w:r w:rsidR="003C58B7">
        <w:t>z</w:t>
      </w:r>
      <w:r w:rsidR="00500090">
        <w:t>áadására</w:t>
      </w:r>
      <w:bookmarkEnd w:id="33"/>
    </w:p>
    <w:p w:rsidR="00A7562A" w:rsidRDefault="00E817D7" w:rsidP="00A011E9">
      <w:pPr>
        <w:pStyle w:val="szdszveg"/>
      </w:pPr>
      <w:r>
        <w:t>A rendelés hozzáadása a következők szerint történik. A „Termék:” felirat mellett szereplő lenyíló listából kiválasztjuk az adatbázisban szereplő egyik terméket (</w:t>
      </w:r>
      <w:r>
        <w:fldChar w:fldCharType="begin"/>
      </w:r>
      <w:r>
        <w:instrText xml:space="preserve"> REF _Ref165117901 \h </w:instrText>
      </w:r>
      <w:r>
        <w:fldChar w:fldCharType="separate"/>
      </w:r>
      <w:r w:rsidR="00C54B9C">
        <w:rPr>
          <w:noProof/>
        </w:rPr>
        <w:t>14</w:t>
      </w:r>
      <w:r w:rsidR="00C54B9C">
        <w:t>. ábra</w:t>
      </w:r>
      <w:r>
        <w:fldChar w:fldCharType="end"/>
      </w:r>
      <w:r>
        <w:t>).</w:t>
      </w:r>
    </w:p>
    <w:p w:rsidR="00E817D7" w:rsidRDefault="00E817D7" w:rsidP="00E817D7">
      <w:pPr>
        <w:pStyle w:val="szdbra"/>
        <w:keepNext/>
      </w:pPr>
      <w:r>
        <w:rPr>
          <w:noProof/>
          <w:lang w:eastAsia="hu-HU"/>
        </w:rPr>
        <w:drawing>
          <wp:inline distT="0" distB="0" distL="0" distR="0" wp14:anchorId="5463B7CA" wp14:editId="4DBEA057">
            <wp:extent cx="2790825" cy="2225283"/>
            <wp:effectExtent l="0" t="0" r="0" b="381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7999" cy="223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4" w:name="_Ref165117901"/>
    <w:p w:rsidR="00A7562A" w:rsidRDefault="00E817D7" w:rsidP="00E817D7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5" w:name="_Toc165130133"/>
      <w:r w:rsidR="00C54B9C">
        <w:rPr>
          <w:noProof/>
        </w:rPr>
        <w:t>14</w:t>
      </w:r>
      <w:r>
        <w:fldChar w:fldCharType="end"/>
      </w:r>
      <w:r>
        <w:t>. ábra</w:t>
      </w:r>
      <w:bookmarkEnd w:id="34"/>
      <w:r>
        <w:t>: A termékek listája a rendelés felületen</w:t>
      </w:r>
      <w:bookmarkEnd w:id="35"/>
    </w:p>
    <w:p w:rsidR="00A7562A" w:rsidRDefault="00E817D7" w:rsidP="00A011E9">
      <w:pPr>
        <w:pStyle w:val="szdszveg"/>
      </w:pPr>
      <w:r>
        <w:t>Az „Állapot:” feliratnál lenyíló listából kiválasztjuk a rendelés jellegét, mely lehet „Élő”, vagyis tényleges rendelés, és „Törölt”, vagyis lemondott rendelés.</w:t>
      </w:r>
    </w:p>
    <w:p w:rsidR="00E817D7" w:rsidRDefault="00E817D7" w:rsidP="00E817D7">
      <w:pPr>
        <w:pStyle w:val="szdbra"/>
        <w:keepNext/>
      </w:pPr>
      <w:r>
        <w:rPr>
          <w:noProof/>
          <w:lang w:eastAsia="hu-HU"/>
        </w:rPr>
        <w:drawing>
          <wp:inline distT="0" distB="0" distL="0" distR="0" wp14:anchorId="53A57145" wp14:editId="57E475C6">
            <wp:extent cx="1276350" cy="600075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D7" w:rsidRDefault="001215FE" w:rsidP="00E817D7">
      <w:pPr>
        <w:pStyle w:val="szdbracm"/>
      </w:pPr>
      <w:fldSimple w:instr=" SEQ ábra \* ARABIC ">
        <w:bookmarkStart w:id="36" w:name="_Toc165130134"/>
        <w:r w:rsidR="00C54B9C">
          <w:rPr>
            <w:noProof/>
          </w:rPr>
          <w:t>15</w:t>
        </w:r>
      </w:fldSimple>
      <w:r w:rsidR="00E817D7">
        <w:t>. ábra: A rendelés állapota</w:t>
      </w:r>
      <w:bookmarkEnd w:id="36"/>
    </w:p>
    <w:p w:rsidR="00A011E9" w:rsidRDefault="001A3486" w:rsidP="00A011E9">
      <w:pPr>
        <w:pStyle w:val="szdszveg"/>
      </w:pPr>
      <w:r w:rsidRPr="00244EA1">
        <w:t xml:space="preserve">A „Szállítva” feliratnál </w:t>
      </w:r>
      <w:r w:rsidR="00FE674E" w:rsidRPr="00244EA1">
        <w:t>található lenyíló listából az „Igen” vagy a „Nem” lehetőségek megadásával kiválaszthatjuk, hogy az adott rendelés kiszállításra került-e</w:t>
      </w:r>
      <w:r w:rsidR="00260B60">
        <w:t xml:space="preserve"> (</w:t>
      </w:r>
      <w:r w:rsidR="00260B60">
        <w:fldChar w:fldCharType="begin"/>
      </w:r>
      <w:r w:rsidR="00260B60">
        <w:instrText xml:space="preserve"> REF _Ref165124208 \h </w:instrText>
      </w:r>
      <w:r w:rsidR="00260B60">
        <w:fldChar w:fldCharType="separate"/>
      </w:r>
      <w:r w:rsidR="00C54B9C">
        <w:rPr>
          <w:noProof/>
        </w:rPr>
        <w:t>16</w:t>
      </w:r>
      <w:r w:rsidR="00C54B9C">
        <w:t>. ábra</w:t>
      </w:r>
      <w:r w:rsidR="00260B60">
        <w:fldChar w:fldCharType="end"/>
      </w:r>
      <w:r w:rsidR="00260B60">
        <w:t>)</w:t>
      </w:r>
      <w:r w:rsidR="00FE674E" w:rsidRPr="00244EA1">
        <w:t>.</w:t>
      </w:r>
    </w:p>
    <w:p w:rsidR="001A3486" w:rsidRDefault="001A3486" w:rsidP="001A3486">
      <w:pPr>
        <w:pStyle w:val="szdbra"/>
        <w:keepNext/>
      </w:pPr>
      <w:r>
        <w:rPr>
          <w:noProof/>
          <w:lang w:eastAsia="hu-HU"/>
        </w:rPr>
        <w:drawing>
          <wp:inline distT="0" distB="0" distL="0" distR="0" wp14:anchorId="038D5C18" wp14:editId="250793C4">
            <wp:extent cx="1304925" cy="590550"/>
            <wp:effectExtent l="0" t="0" r="952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7" w:name="_Ref165124208"/>
    <w:p w:rsidR="001A3486" w:rsidRDefault="001A3486" w:rsidP="001A3486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8" w:name="_Toc165130135"/>
      <w:r w:rsidR="00C54B9C">
        <w:rPr>
          <w:noProof/>
        </w:rPr>
        <w:t>16</w:t>
      </w:r>
      <w:r>
        <w:fldChar w:fldCharType="end"/>
      </w:r>
      <w:r>
        <w:t>. ábra</w:t>
      </w:r>
      <w:bookmarkEnd w:id="37"/>
      <w:r>
        <w:t>: A Szállítva lenyíló lista választható lehetőségei</w:t>
      </w:r>
      <w:bookmarkEnd w:id="38"/>
    </w:p>
    <w:p w:rsidR="001A3486" w:rsidRDefault="0083478D" w:rsidP="00D62001">
      <w:pPr>
        <w:pStyle w:val="szdszveg"/>
      </w:pPr>
      <w:r>
        <w:t>A többi mező (név, cím, e-mail, telefonszám, mennyiség, ár) kitöltésével a rendelést elkészíthetjük, ezt követően a „Mentés” gombra kattintva véglegesíthetjük.</w:t>
      </w:r>
      <w:r w:rsidR="00D62001">
        <w:t xml:space="preserve"> Ezzel a művelettel a következő címre jutunk: </w:t>
      </w:r>
      <w:hyperlink r:id="rId30" w:history="1">
        <w:r w:rsidR="00D62001" w:rsidRPr="006D7278">
          <w:rPr>
            <w:rStyle w:val="Hiperhivatkozs"/>
          </w:rPr>
          <w:t>http://127.0.0.1:8000/api/orders/</w:t>
        </w:r>
      </w:hyperlink>
      <w:r w:rsidR="00D62001">
        <w:t xml:space="preserve"> (</w:t>
      </w:r>
      <w:r w:rsidR="00D62001">
        <w:fldChar w:fldCharType="begin"/>
      </w:r>
      <w:r w:rsidR="00D62001">
        <w:instrText xml:space="preserve"> REF _Ref165118523 \h </w:instrText>
      </w:r>
      <w:r w:rsidR="00D62001">
        <w:fldChar w:fldCharType="separate"/>
      </w:r>
      <w:r w:rsidR="00C54B9C">
        <w:rPr>
          <w:noProof/>
        </w:rPr>
        <w:t>17</w:t>
      </w:r>
      <w:r w:rsidR="00C54B9C">
        <w:t>. ábra</w:t>
      </w:r>
      <w:r w:rsidR="00D62001">
        <w:fldChar w:fldCharType="end"/>
      </w:r>
      <w:r w:rsidR="00D62001">
        <w:t>).</w:t>
      </w:r>
    </w:p>
    <w:p w:rsidR="00D62001" w:rsidRDefault="0083478D" w:rsidP="00D62001">
      <w:pPr>
        <w:pStyle w:val="szdbra"/>
        <w:keepNext/>
      </w:pPr>
      <w:r>
        <w:rPr>
          <w:noProof/>
          <w:lang w:eastAsia="hu-HU"/>
        </w:rPr>
        <w:lastRenderedPageBreak/>
        <w:drawing>
          <wp:inline distT="0" distB="0" distL="0" distR="0" wp14:anchorId="75DB8AB2" wp14:editId="4B966440">
            <wp:extent cx="5579110" cy="159385"/>
            <wp:effectExtent l="0" t="0" r="254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9" w:name="_Ref165118523"/>
    <w:p w:rsidR="0083478D" w:rsidRDefault="00D62001" w:rsidP="00D62001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40" w:name="_Toc165130136"/>
      <w:r w:rsidR="00C54B9C">
        <w:rPr>
          <w:noProof/>
        </w:rPr>
        <w:t>17</w:t>
      </w:r>
      <w:r>
        <w:fldChar w:fldCharType="end"/>
      </w:r>
      <w:r>
        <w:t>. ábra</w:t>
      </w:r>
      <w:bookmarkEnd w:id="39"/>
      <w:r>
        <w:t>: A rendelés véglegesítésére szolgáló felület</w:t>
      </w:r>
      <w:bookmarkEnd w:id="40"/>
    </w:p>
    <w:p w:rsidR="0083478D" w:rsidRDefault="00773CBF" w:rsidP="00A011E9">
      <w:pPr>
        <w:pStyle w:val="szdszveg"/>
      </w:pPr>
      <w:r>
        <w:t>Ismét a „Mentés” gombra kattintva visszajutunk a rendelések nyilvántartó felületére (</w:t>
      </w:r>
      <w:r>
        <w:fldChar w:fldCharType="begin"/>
      </w:r>
      <w:r>
        <w:instrText xml:space="preserve"> REF _Ref165116924 \h </w:instrText>
      </w:r>
      <w:r>
        <w:fldChar w:fldCharType="separate"/>
      </w:r>
      <w:r w:rsidR="00C54B9C">
        <w:rPr>
          <w:noProof/>
        </w:rPr>
        <w:t>11</w:t>
      </w:r>
      <w:r w:rsidR="00C54B9C">
        <w:t>. ábra</w:t>
      </w:r>
      <w:r>
        <w:fldChar w:fldCharType="end"/>
      </w:r>
      <w:r w:rsidR="00C33547">
        <w:t>), melynél a „Kész” jelölőnégyzet bepipálás</w:t>
      </w:r>
      <w:r w:rsidR="008436B2">
        <w:t>á</w:t>
      </w:r>
      <w:r w:rsidR="00C33547">
        <w:t xml:space="preserve">t követően </w:t>
      </w:r>
      <w:r w:rsidR="00082703">
        <w:t xml:space="preserve">az utolsó sorban </w:t>
      </w:r>
      <w:r w:rsidR="00C33547">
        <w:t>láthatóvá válik számunkra az előbbiekben felvezetett rendelés</w:t>
      </w:r>
      <w:r w:rsidR="00235591">
        <w:t xml:space="preserve"> (</w:t>
      </w:r>
      <w:r w:rsidR="00235591">
        <w:fldChar w:fldCharType="begin"/>
      </w:r>
      <w:r w:rsidR="00235591">
        <w:instrText xml:space="preserve"> REF _Ref165118907 \h </w:instrText>
      </w:r>
      <w:r w:rsidR="00235591">
        <w:fldChar w:fldCharType="separate"/>
      </w:r>
      <w:r w:rsidR="00C54B9C">
        <w:rPr>
          <w:noProof/>
        </w:rPr>
        <w:t>18</w:t>
      </w:r>
      <w:r w:rsidR="00C54B9C">
        <w:t>. ábra</w:t>
      </w:r>
      <w:r w:rsidR="00235591">
        <w:fldChar w:fldCharType="end"/>
      </w:r>
      <w:r w:rsidR="00235591">
        <w:t>)</w:t>
      </w:r>
      <w:r w:rsidR="00C33547">
        <w:t>.</w:t>
      </w:r>
    </w:p>
    <w:p w:rsidR="00C33547" w:rsidRDefault="00C33547" w:rsidP="00C33547">
      <w:pPr>
        <w:pStyle w:val="szdbra"/>
        <w:keepNext/>
      </w:pPr>
      <w:r>
        <w:rPr>
          <w:noProof/>
          <w:lang w:eastAsia="hu-HU"/>
        </w:rPr>
        <w:drawing>
          <wp:inline distT="0" distB="0" distL="0" distR="0" wp14:anchorId="429E40E6" wp14:editId="32807338">
            <wp:extent cx="5579110" cy="633730"/>
            <wp:effectExtent l="0" t="0" r="254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1" w:name="_Ref165118907"/>
    <w:p w:rsidR="0083478D" w:rsidRDefault="00C33547" w:rsidP="00C33547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42" w:name="_Toc165130137"/>
      <w:r w:rsidR="00C54B9C">
        <w:rPr>
          <w:noProof/>
        </w:rPr>
        <w:t>18</w:t>
      </w:r>
      <w:r>
        <w:fldChar w:fldCharType="end"/>
      </w:r>
      <w:r>
        <w:t>. ábra</w:t>
      </w:r>
      <w:bookmarkEnd w:id="41"/>
      <w:r>
        <w:t>: A felvezetett rendelés az utolsó sorban</w:t>
      </w:r>
      <w:bookmarkEnd w:id="42"/>
    </w:p>
    <w:p w:rsidR="00A011E9" w:rsidRDefault="001E39FF" w:rsidP="001E39FF">
      <w:pPr>
        <w:pStyle w:val="szdcmsor3"/>
      </w:pPr>
      <w:bookmarkStart w:id="43" w:name="_Toc165130114"/>
      <w:r>
        <w:t xml:space="preserve">Termékek hozzáadása </w:t>
      </w:r>
      <w:r w:rsidR="00942866">
        <w:t xml:space="preserve">a </w:t>
      </w:r>
      <w:r>
        <w:t>raktárkészlethez</w:t>
      </w:r>
      <w:bookmarkEnd w:id="43"/>
    </w:p>
    <w:p w:rsidR="001E39FF" w:rsidRDefault="00EC1B89" w:rsidP="001E39FF">
      <w:pPr>
        <w:pStyle w:val="szdszveg"/>
      </w:pPr>
      <w:r>
        <w:t>Amennyiben a raktárban nyilvántartott termékek listájánál (</w:t>
      </w:r>
      <w:r>
        <w:fldChar w:fldCharType="begin"/>
      </w:r>
      <w:r>
        <w:instrText xml:space="preserve"> REF _Ref165114982 \h </w:instrText>
      </w:r>
      <w:r>
        <w:fldChar w:fldCharType="separate"/>
      </w:r>
      <w:r w:rsidR="00C54B9C">
        <w:rPr>
          <w:noProof/>
        </w:rPr>
        <w:t>5</w:t>
      </w:r>
      <w:r w:rsidR="00C54B9C">
        <w:t>. ábra</w:t>
      </w:r>
      <w:r>
        <w:fldChar w:fldCharType="end"/>
      </w:r>
      <w:r>
        <w:t>) a „Termék hozzáadása” gombra kattintunk a következő felhasználói felületre érkezünk</w:t>
      </w:r>
      <w:r w:rsidR="003F5F33">
        <w:t xml:space="preserve"> (</w:t>
      </w:r>
      <w:r w:rsidR="003F5F33">
        <w:fldChar w:fldCharType="begin"/>
      </w:r>
      <w:r w:rsidR="003F5F33">
        <w:instrText xml:space="preserve"> REF _Ref165119534 \h </w:instrText>
      </w:r>
      <w:r w:rsidR="003F5F33">
        <w:fldChar w:fldCharType="separate"/>
      </w:r>
      <w:r w:rsidR="00C54B9C">
        <w:rPr>
          <w:noProof/>
        </w:rPr>
        <w:t>19</w:t>
      </w:r>
      <w:r w:rsidR="00C54B9C">
        <w:t>. ábra</w:t>
      </w:r>
      <w:r w:rsidR="003F5F33">
        <w:fldChar w:fldCharType="end"/>
      </w:r>
      <w:r w:rsidR="003F5F33">
        <w:t>)</w:t>
      </w:r>
      <w:r>
        <w:t>.</w:t>
      </w:r>
    </w:p>
    <w:p w:rsidR="003F5F33" w:rsidRDefault="003F5F33" w:rsidP="003F5F33">
      <w:pPr>
        <w:pStyle w:val="szdbra"/>
      </w:pPr>
      <w:r>
        <w:rPr>
          <w:noProof/>
          <w:lang w:eastAsia="hu-HU"/>
        </w:rPr>
        <w:drawing>
          <wp:inline distT="0" distB="0" distL="0" distR="0" wp14:anchorId="1F88782C" wp14:editId="4F3EC3DB">
            <wp:extent cx="5579110" cy="574675"/>
            <wp:effectExtent l="0" t="0" r="254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4" w:name="_Ref165119534"/>
    <w:p w:rsidR="00EC1B89" w:rsidRPr="001E39FF" w:rsidRDefault="003F5F33" w:rsidP="003F5F33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45" w:name="_Toc165130138"/>
      <w:r w:rsidR="00C54B9C">
        <w:rPr>
          <w:noProof/>
        </w:rPr>
        <w:t>19</w:t>
      </w:r>
      <w:r>
        <w:fldChar w:fldCharType="end"/>
      </w:r>
      <w:r>
        <w:t>. ábra</w:t>
      </w:r>
      <w:bookmarkEnd w:id="44"/>
      <w:r>
        <w:t>: Az adatbázisban szereplő termékek hozzáadására szolgáló felhasználói felület</w:t>
      </w:r>
      <w:bookmarkEnd w:id="45"/>
    </w:p>
    <w:p w:rsidR="00C3054A" w:rsidRDefault="00C3054A" w:rsidP="00C3054A">
      <w:pPr>
        <w:pStyle w:val="szdbra"/>
      </w:pPr>
      <w:r>
        <w:rPr>
          <w:noProof/>
          <w:lang w:eastAsia="hu-HU"/>
        </w:rPr>
        <w:drawing>
          <wp:inline distT="0" distB="0" distL="0" distR="0" wp14:anchorId="42C85500" wp14:editId="1B72575A">
            <wp:extent cx="5579110" cy="718185"/>
            <wp:effectExtent l="0" t="0" r="2540" b="571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6" w:name="_Ref165120232"/>
    <w:p w:rsidR="001E39FF" w:rsidRDefault="00C3054A" w:rsidP="00C3054A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47" w:name="_Toc165130139"/>
      <w:r w:rsidR="00C54B9C">
        <w:rPr>
          <w:noProof/>
        </w:rPr>
        <w:t>20</w:t>
      </w:r>
      <w:r>
        <w:fldChar w:fldCharType="end"/>
      </w:r>
      <w:r>
        <w:t>. ábra</w:t>
      </w:r>
      <w:bookmarkEnd w:id="46"/>
      <w:r>
        <w:t>: Példa termék hozzáadására</w:t>
      </w:r>
      <w:bookmarkEnd w:id="47"/>
    </w:p>
    <w:p w:rsidR="001E02E6" w:rsidRDefault="001E02E6" w:rsidP="00A011E9">
      <w:pPr>
        <w:pStyle w:val="szdszveg"/>
      </w:pPr>
      <w:r>
        <w:t>A felületen lehetőségünk van a termék kódjának, nevének, a raktárban szereplő mennyiségének, beszerzési- és eladási árának megadására. Lehetőség van kedvezmény megadására is, mely esetben a program kiszámolja a kedvezményes árat. Az „Elérhető:” feliratnál megadható, hogy a termék adott pillanatban elérhető-e a raktárban vagy nem.</w:t>
      </w:r>
    </w:p>
    <w:p w:rsidR="001E02E6" w:rsidRDefault="001E02E6" w:rsidP="001E02E6">
      <w:pPr>
        <w:pStyle w:val="szdbra"/>
      </w:pPr>
      <w:r>
        <w:rPr>
          <w:noProof/>
          <w:lang w:eastAsia="hu-HU"/>
        </w:rPr>
        <w:drawing>
          <wp:inline distT="0" distB="0" distL="0" distR="0" wp14:anchorId="1C33C51B" wp14:editId="45DF2AD7">
            <wp:extent cx="1590675" cy="733425"/>
            <wp:effectExtent l="0" t="0" r="9525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E6" w:rsidRDefault="001215FE" w:rsidP="001E02E6">
      <w:pPr>
        <w:pStyle w:val="szdbracm"/>
      </w:pPr>
      <w:fldSimple w:instr=" SEQ ábra \* ARABIC ">
        <w:bookmarkStart w:id="48" w:name="_Toc165130140"/>
        <w:r w:rsidR="00C54B9C">
          <w:rPr>
            <w:noProof/>
          </w:rPr>
          <w:t>21</w:t>
        </w:r>
      </w:fldSimple>
      <w:r w:rsidR="001E02E6">
        <w:t>. ábra: A termék elérhetősége a raktárban</w:t>
      </w:r>
      <w:bookmarkEnd w:id="48"/>
    </w:p>
    <w:p w:rsidR="001E39FF" w:rsidRDefault="001E02E6" w:rsidP="00A011E9">
      <w:pPr>
        <w:pStyle w:val="szdszveg"/>
      </w:pPr>
      <w:r>
        <w:lastRenderedPageBreak/>
        <w:t>Továbbá megadható a termék csoportja is, mely a példában szereplő termék esetén (</w:t>
      </w:r>
      <w:r>
        <w:fldChar w:fldCharType="begin"/>
      </w:r>
      <w:r>
        <w:instrText xml:space="preserve"> REF _Ref165120232 \h </w:instrText>
      </w:r>
      <w:r>
        <w:fldChar w:fldCharType="separate"/>
      </w:r>
      <w:r w:rsidR="00C54B9C">
        <w:rPr>
          <w:noProof/>
        </w:rPr>
        <w:t>20</w:t>
      </w:r>
      <w:r w:rsidR="00C54B9C">
        <w:t>. ábra</w:t>
      </w:r>
      <w:r>
        <w:fldChar w:fldCharType="end"/>
      </w:r>
      <w:r>
        <w:t>) „Szórakoztató elektronika”. Az elérhető csoportok listáját a következő ábrán figyelhetjük meg (</w:t>
      </w:r>
      <w:r w:rsidR="00C31159">
        <w:fldChar w:fldCharType="begin"/>
      </w:r>
      <w:r w:rsidR="00C31159">
        <w:instrText xml:space="preserve"> REF _Ref165120523 \h </w:instrText>
      </w:r>
      <w:r w:rsidR="00C31159">
        <w:fldChar w:fldCharType="separate"/>
      </w:r>
      <w:r w:rsidR="00C54B9C">
        <w:rPr>
          <w:noProof/>
        </w:rPr>
        <w:t>22</w:t>
      </w:r>
      <w:r w:rsidR="00C54B9C">
        <w:t>. ábra</w:t>
      </w:r>
      <w:r w:rsidR="00C31159">
        <w:fldChar w:fldCharType="end"/>
      </w:r>
      <w:r>
        <w:t>).</w:t>
      </w:r>
    </w:p>
    <w:p w:rsidR="001E02E6" w:rsidRDefault="001E02E6" w:rsidP="001E02E6">
      <w:pPr>
        <w:pStyle w:val="szdbra"/>
        <w:keepNext/>
      </w:pPr>
      <w:r>
        <w:rPr>
          <w:noProof/>
          <w:lang w:eastAsia="hu-HU"/>
        </w:rPr>
        <w:drawing>
          <wp:inline distT="0" distB="0" distL="0" distR="0" wp14:anchorId="39F015E9" wp14:editId="78D86BA2">
            <wp:extent cx="1733550" cy="1295400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9" w:name="_Ref165120523"/>
    <w:p w:rsidR="001E02E6" w:rsidRDefault="001E02E6" w:rsidP="001E02E6">
      <w:pPr>
        <w:pStyle w:val="szdbracm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50" w:name="_Toc165130141"/>
      <w:r w:rsidR="00C54B9C">
        <w:rPr>
          <w:noProof/>
        </w:rPr>
        <w:t>22</w:t>
      </w:r>
      <w:r>
        <w:fldChar w:fldCharType="end"/>
      </w:r>
      <w:r>
        <w:t>. ábra</w:t>
      </w:r>
      <w:bookmarkEnd w:id="49"/>
      <w:r>
        <w:t>: A raktárban szereplő termék kategorizálása</w:t>
      </w:r>
      <w:bookmarkEnd w:id="50"/>
    </w:p>
    <w:p w:rsidR="00C31159" w:rsidRDefault="00C850F3" w:rsidP="00C31159">
      <w:pPr>
        <w:pStyle w:val="szdszveg"/>
      </w:pPr>
      <w:r>
        <w:t>A felület tartalmaz továbbá egy „Vissza” gombot, mellyel a raktárban szereplő termékek listájához juthatunk vissza (</w:t>
      </w:r>
      <w:r w:rsidR="00C31159">
        <w:fldChar w:fldCharType="begin"/>
      </w:r>
      <w:r w:rsidR="00C31159">
        <w:instrText xml:space="preserve"> REF _Ref165114982 \h </w:instrText>
      </w:r>
      <w:r w:rsidR="00C31159">
        <w:fldChar w:fldCharType="separate"/>
      </w:r>
      <w:r w:rsidR="00C54B9C">
        <w:rPr>
          <w:noProof/>
        </w:rPr>
        <w:t>5</w:t>
      </w:r>
      <w:r w:rsidR="00C54B9C">
        <w:t>. ábra</w:t>
      </w:r>
      <w:r w:rsidR="00C31159">
        <w:fldChar w:fldCharType="end"/>
      </w:r>
      <w:r>
        <w:t>) és egy „Mentés” gombot, mellyel</w:t>
      </w:r>
      <w:r w:rsidR="00C31159">
        <w:t xml:space="preserve"> a megadott adatok véglegesítésére szolgáló felhasználói felületre érkezünk.</w:t>
      </w:r>
    </w:p>
    <w:p w:rsidR="00C31159" w:rsidRDefault="00C31159" w:rsidP="00C31159">
      <w:pPr>
        <w:pStyle w:val="szdbra"/>
      </w:pPr>
      <w:r>
        <w:rPr>
          <w:noProof/>
          <w:lang w:eastAsia="hu-HU"/>
        </w:rPr>
        <w:drawing>
          <wp:inline distT="0" distB="0" distL="0" distR="0" wp14:anchorId="7D63B840" wp14:editId="57ED43D3">
            <wp:extent cx="2514600" cy="2968162"/>
            <wp:effectExtent l="0" t="0" r="0" b="381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18123" cy="297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59" w:rsidRDefault="001215FE" w:rsidP="00C31159">
      <w:pPr>
        <w:pStyle w:val="szdbracm"/>
      </w:pPr>
      <w:fldSimple w:instr=" SEQ ábra \* ARABIC ">
        <w:bookmarkStart w:id="51" w:name="_Toc165130142"/>
        <w:r w:rsidR="00C54B9C">
          <w:rPr>
            <w:noProof/>
          </w:rPr>
          <w:t>23</w:t>
        </w:r>
      </w:fldSimple>
      <w:r w:rsidR="00C31159">
        <w:t>. ábra: A felvezetett termékadatok véglegesítésére szolgáló felület</w:t>
      </w:r>
      <w:bookmarkEnd w:id="51"/>
    </w:p>
    <w:p w:rsidR="001E39FF" w:rsidRPr="00A011E9" w:rsidRDefault="000224B6" w:rsidP="00A011E9">
      <w:pPr>
        <w:pStyle w:val="szdszveg"/>
      </w:pPr>
      <w:r>
        <w:t>Az adatok módosítására itt is van lehetőség. Amennyiben az adatokat megfelelőnek találjuk, úgy a „Mentés” gombbal véglegesíthetjük azt.</w:t>
      </w:r>
    </w:p>
    <w:p w:rsidR="00BE0DC6" w:rsidRDefault="00BE0DC6" w:rsidP="00BE0DC6">
      <w:pPr>
        <w:pStyle w:val="szdcmsor2"/>
      </w:pPr>
      <w:bookmarkStart w:id="52" w:name="_Toc165130115"/>
      <w:r>
        <w:t>Hibajelzések</w:t>
      </w:r>
      <w:bookmarkEnd w:id="52"/>
    </w:p>
    <w:p w:rsidR="005B0FD9" w:rsidRDefault="005B0FD9" w:rsidP="005B0FD9">
      <w:pPr>
        <w:pStyle w:val="szdszveg"/>
      </w:pPr>
      <w:r>
        <w:t xml:space="preserve">A Raktárkezelő weboldal képes lekezelni a helytelen használatból származó </w:t>
      </w:r>
      <w:r w:rsidR="00DB2197">
        <w:t>hibákat, ilyenkor egy üzenetet küld a felhasználónak.</w:t>
      </w:r>
      <w:r w:rsidR="007D2629">
        <w:t xml:space="preserve"> Erre mutat egy példát az alábbi kódrészlet.</w:t>
      </w:r>
    </w:p>
    <w:p w:rsidR="001C5323" w:rsidRPr="001C5323" w:rsidRDefault="001C5323" w:rsidP="001C5323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1C5323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@api_view([</w:t>
      </w:r>
      <w:r w:rsidRPr="001C5323">
        <w:rPr>
          <w:rFonts w:ascii="Consolas" w:eastAsia="Times New Roman" w:hAnsi="Consolas" w:cs="Consolas"/>
          <w:color w:val="A31515"/>
          <w:sz w:val="21"/>
          <w:szCs w:val="21"/>
          <w:lang w:eastAsia="hu-HU"/>
        </w:rPr>
        <w:t>'GET'</w:t>
      </w:r>
      <w:r w:rsidRPr="001C5323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])</w:t>
      </w:r>
    </w:p>
    <w:p w:rsidR="001C5323" w:rsidRPr="001C5323" w:rsidRDefault="001C5323" w:rsidP="001C5323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1C5323">
        <w:rPr>
          <w:rFonts w:ascii="Consolas" w:eastAsia="Times New Roman" w:hAnsi="Consolas" w:cs="Consolas"/>
          <w:color w:val="0000FF"/>
          <w:sz w:val="21"/>
          <w:szCs w:val="21"/>
          <w:lang w:eastAsia="hu-HU"/>
        </w:rPr>
        <w:lastRenderedPageBreak/>
        <w:t>def</w:t>
      </w:r>
      <w:r w:rsidRPr="001C5323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 xml:space="preserve"> item_view(request,pk):</w:t>
      </w:r>
    </w:p>
    <w:p w:rsidR="001C5323" w:rsidRPr="001C5323" w:rsidRDefault="001C5323" w:rsidP="001C5323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1C5323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 xml:space="preserve">    </w:t>
      </w:r>
      <w:r w:rsidRPr="001C5323">
        <w:rPr>
          <w:rFonts w:ascii="Consolas" w:eastAsia="Times New Roman" w:hAnsi="Consolas" w:cs="Consolas"/>
          <w:color w:val="0000FF"/>
          <w:sz w:val="21"/>
          <w:szCs w:val="21"/>
          <w:lang w:eastAsia="hu-HU"/>
        </w:rPr>
        <w:t>try</w:t>
      </w:r>
      <w:r w:rsidRPr="001C5323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:</w:t>
      </w:r>
    </w:p>
    <w:p w:rsidR="001C5323" w:rsidRPr="001C5323" w:rsidRDefault="001C5323" w:rsidP="001C5323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1C5323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        good = Good.objects.get(id=pk)</w:t>
      </w:r>
    </w:p>
    <w:p w:rsidR="001C5323" w:rsidRPr="001C5323" w:rsidRDefault="001C5323" w:rsidP="001C5323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1C5323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 xml:space="preserve">    </w:t>
      </w:r>
      <w:r w:rsidRPr="001C5323">
        <w:rPr>
          <w:rFonts w:ascii="Consolas" w:eastAsia="Times New Roman" w:hAnsi="Consolas" w:cs="Consolas"/>
          <w:color w:val="0000FF"/>
          <w:sz w:val="21"/>
          <w:szCs w:val="21"/>
          <w:lang w:eastAsia="hu-HU"/>
        </w:rPr>
        <w:t>except</w:t>
      </w:r>
      <w:r w:rsidRPr="001C5323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:</w:t>
      </w:r>
    </w:p>
    <w:p w:rsidR="001C5323" w:rsidRPr="001C5323" w:rsidRDefault="001C5323" w:rsidP="001C5323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</w:pPr>
      <w:r w:rsidRPr="001C5323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 xml:space="preserve">        </w:t>
      </w:r>
      <w:r w:rsidRPr="001C5323">
        <w:rPr>
          <w:rFonts w:ascii="Consolas" w:eastAsia="Times New Roman" w:hAnsi="Consolas" w:cs="Consolas"/>
          <w:color w:val="0000FF"/>
          <w:sz w:val="21"/>
          <w:szCs w:val="21"/>
          <w:lang w:eastAsia="hu-HU"/>
        </w:rPr>
        <w:t>return</w:t>
      </w:r>
      <w:r w:rsidRPr="001C5323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 xml:space="preserve"> Response({</w:t>
      </w:r>
      <w:r w:rsidRPr="001C5323">
        <w:rPr>
          <w:rFonts w:ascii="Consolas" w:eastAsia="Times New Roman" w:hAnsi="Consolas" w:cs="Consolas"/>
          <w:color w:val="A31515"/>
          <w:sz w:val="21"/>
          <w:szCs w:val="21"/>
          <w:lang w:eastAsia="hu-HU"/>
        </w:rPr>
        <w:t>'message'</w:t>
      </w:r>
      <w:r w:rsidRPr="001C5323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:</w:t>
      </w:r>
      <w:r w:rsidRPr="001C5323">
        <w:rPr>
          <w:rFonts w:ascii="Consolas" w:eastAsia="Times New Roman" w:hAnsi="Consolas" w:cs="Consolas"/>
          <w:color w:val="0000FF"/>
          <w:sz w:val="21"/>
          <w:szCs w:val="21"/>
          <w:lang w:eastAsia="hu-HU"/>
        </w:rPr>
        <w:t>f</w:t>
      </w:r>
      <w:r w:rsidRPr="001C5323">
        <w:rPr>
          <w:rFonts w:ascii="Consolas" w:eastAsia="Times New Roman" w:hAnsi="Consolas" w:cs="Consolas"/>
          <w:color w:val="A31515"/>
          <w:sz w:val="21"/>
          <w:szCs w:val="21"/>
          <w:lang w:eastAsia="hu-HU"/>
        </w:rPr>
        <w:t xml:space="preserve">'Good ID </w:t>
      </w:r>
      <w:r w:rsidRPr="001C5323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{pk}</w:t>
      </w:r>
      <w:r w:rsidRPr="001C5323">
        <w:rPr>
          <w:rFonts w:ascii="Consolas" w:eastAsia="Times New Roman" w:hAnsi="Consolas" w:cs="Consolas"/>
          <w:color w:val="A31515"/>
          <w:sz w:val="21"/>
          <w:szCs w:val="21"/>
          <w:lang w:eastAsia="hu-HU"/>
        </w:rPr>
        <w:t xml:space="preserve"> is not exsist!'</w:t>
      </w:r>
      <w:r w:rsidRPr="001C5323">
        <w:rPr>
          <w:rFonts w:ascii="Consolas" w:eastAsia="Times New Roman" w:hAnsi="Consolas" w:cs="Consolas"/>
          <w:color w:val="000000"/>
          <w:sz w:val="21"/>
          <w:szCs w:val="21"/>
          <w:lang w:eastAsia="hu-HU"/>
        </w:rPr>
        <w:t>})</w:t>
      </w:r>
    </w:p>
    <w:p w:rsidR="00DB2197" w:rsidRDefault="00DB2197" w:rsidP="005B0FD9">
      <w:pPr>
        <w:pStyle w:val="szdszveg"/>
      </w:pPr>
    </w:p>
    <w:p w:rsidR="00DB2197" w:rsidRDefault="00DB2197" w:rsidP="005B0FD9">
      <w:pPr>
        <w:pStyle w:val="szdszveg"/>
      </w:pPr>
      <w:r>
        <w:t>A fenti kódrészletben látható, hogy a „Good</w:t>
      </w:r>
      <w:r w:rsidR="001C5323">
        <w:t xml:space="preserve"> ID … is not exist!</w:t>
      </w:r>
      <w:r>
        <w:t>” üzenet jelenik meg amennyiben a webböngésző URL címébe a termék azonosítóját kézzel vinnénk fel és az adott termék nem létezik még az adatbázisban.</w:t>
      </w:r>
    </w:p>
    <w:p w:rsidR="001C5323" w:rsidRDefault="001C5323" w:rsidP="001C5323">
      <w:pPr>
        <w:pStyle w:val="szdbra"/>
      </w:pPr>
      <w:r>
        <w:rPr>
          <w:noProof/>
          <w:lang w:eastAsia="hu-HU"/>
        </w:rPr>
        <w:drawing>
          <wp:inline distT="0" distB="0" distL="0" distR="0" wp14:anchorId="27A31A44" wp14:editId="16262789">
            <wp:extent cx="4562475" cy="311002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69576" cy="311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C6" w:rsidRDefault="001215FE" w:rsidP="00AE691C">
      <w:pPr>
        <w:pStyle w:val="szdbracm"/>
      </w:pPr>
      <w:fldSimple w:instr=" SEQ ábra \* ARABIC ">
        <w:bookmarkStart w:id="53" w:name="_Toc165130143"/>
        <w:r w:rsidR="00C54B9C">
          <w:rPr>
            <w:noProof/>
          </w:rPr>
          <w:t>24</w:t>
        </w:r>
      </w:fldSimple>
      <w:r w:rsidR="001C5323">
        <w:t>. ábra: Hibaüzenet, amennyiben egy termék nem szerepel az adatbázisban</w:t>
      </w:r>
      <w:bookmarkEnd w:id="53"/>
    </w:p>
    <w:p w:rsidR="003D4DC0" w:rsidRDefault="003D4DC0" w:rsidP="003D4DC0">
      <w:pPr>
        <w:pStyle w:val="szdcmsor2"/>
      </w:pPr>
      <w:bookmarkStart w:id="54" w:name="_Toc165130116"/>
      <w:r>
        <w:t>Az admin felhasználó lehetőségei</w:t>
      </w:r>
      <w:bookmarkEnd w:id="54"/>
    </w:p>
    <w:p w:rsidR="003D4DC0" w:rsidRPr="003D4DC0" w:rsidRDefault="00137846" w:rsidP="003D4DC0">
      <w:pPr>
        <w:pStyle w:val="szdszveg"/>
      </w:pPr>
      <w:r>
        <w:t>A Raktárkezelő program</w:t>
      </w:r>
      <w:r w:rsidR="003D4DC0">
        <w:t xml:space="preserve"> admin felhasználó</w:t>
      </w:r>
      <w:r>
        <w:t>ja a teljes adatbázishoz hozzáfér. L</w:t>
      </w:r>
      <w:r w:rsidR="003D4DC0">
        <w:t xml:space="preserve">ehetősége van az adatbázishoz adatot hozzáadni, </w:t>
      </w:r>
      <w:r>
        <w:t xml:space="preserve">abban adatot </w:t>
      </w:r>
      <w:r w:rsidR="003D4DC0">
        <w:t>törölni, módosítani, valamint rendelést leadni és törölni.</w:t>
      </w:r>
    </w:p>
    <w:p w:rsidR="002D13D1" w:rsidRDefault="002D13D1" w:rsidP="002D13D1">
      <w:pPr>
        <w:pStyle w:val="szdcmsor1"/>
      </w:pPr>
      <w:bookmarkStart w:id="55" w:name="_Toc165130117"/>
      <w:r>
        <w:lastRenderedPageBreak/>
        <w:t>Információkérés lehetősége</w:t>
      </w:r>
      <w:bookmarkEnd w:id="55"/>
    </w:p>
    <w:p w:rsidR="002D13D1" w:rsidRDefault="002D13D1" w:rsidP="002D13D1">
      <w:pPr>
        <w:pStyle w:val="szdszveg"/>
      </w:pPr>
      <w:r>
        <w:t>A Raktárkezelő program működésével kapcsolatos észrevételek, megjegyzések, problémák, valamint az oldal működésével kapcsolatban felmerülő kérdések esetén kérjük, hogy keressenek minket az alábbi elérhetőségek valamelyikén.</w:t>
      </w:r>
    </w:p>
    <w:p w:rsidR="002D13D1" w:rsidRDefault="008D03A3" w:rsidP="002D13D1">
      <w:pPr>
        <w:pStyle w:val="szdszveg"/>
      </w:pPr>
      <w:r>
        <w:t>Kovács Tamás: kovacs.tamas8912@gmail.com</w:t>
      </w:r>
    </w:p>
    <w:p w:rsidR="002D13D1" w:rsidRDefault="002D13D1" w:rsidP="002D13D1">
      <w:pPr>
        <w:pStyle w:val="szdszveg"/>
      </w:pPr>
      <w:r>
        <w:t>Barcza Máté:</w:t>
      </w:r>
      <w:r w:rsidR="00973DE3">
        <w:t xml:space="preserve"> barcza.mate.korny@gmail.com</w:t>
      </w:r>
    </w:p>
    <w:p w:rsidR="002D13D1" w:rsidRPr="002D13D1" w:rsidRDefault="002D13D1" w:rsidP="002D13D1">
      <w:pPr>
        <w:pStyle w:val="szdszveg"/>
      </w:pPr>
      <w:r>
        <w:t>Fehér Ádám: fadam1026@gmail.com</w:t>
      </w:r>
    </w:p>
    <w:p w:rsidR="00421D69" w:rsidRDefault="00421D69" w:rsidP="003156EC">
      <w:pPr>
        <w:pStyle w:val="szdcmsor1"/>
      </w:pPr>
      <w:bookmarkStart w:id="56" w:name="_Toc165130118"/>
      <w:r>
        <w:lastRenderedPageBreak/>
        <w:t>Összefoglalás, köszönetnyilvánítás</w:t>
      </w:r>
      <w:bookmarkEnd w:id="56"/>
    </w:p>
    <w:p w:rsidR="00EA5367" w:rsidRDefault="001F6628" w:rsidP="000E18E3">
      <w:pPr>
        <w:pStyle w:val="szdszveg"/>
      </w:pPr>
      <w:r>
        <w:t>Összefoglalásképpen elmondható, hogy a Raktárkezelő program valóban megkönnyíti a nagy mennyiségű-, különböző kategóriájú termékek nyilvántartását, naprakészen tartását. Különösen hasznos szerepet kap</w:t>
      </w:r>
      <w:r w:rsidR="000E18E3">
        <w:t>hat a mai globalizált világban.</w:t>
      </w:r>
    </w:p>
    <w:p w:rsidR="000E18E3" w:rsidRDefault="000E18E3" w:rsidP="000E18E3">
      <w:pPr>
        <w:pStyle w:val="szdszveg"/>
      </w:pPr>
      <w:r>
        <w:t>Öröm volt számunka hárman egy csapatban dolgozni. A csapatmunka által jobban megismerhettük egymást és a felmerülő problémákon is könnyebben juthattunk túl. A telefonon és az interneten történő kapcsolattartás mellett különösen fontos szerepet tulajdonítottunk a személyes találkozóknak is, melyeken megbeszéltük a projektfeladat jelenlegi állapotát, a felmerülő akadályokat és a lehetséges megoldásaikat.</w:t>
      </w:r>
    </w:p>
    <w:p w:rsidR="000E18E3" w:rsidRPr="00EA5367" w:rsidRDefault="000E18E3" w:rsidP="000E18E3">
      <w:pPr>
        <w:pStyle w:val="szdszveg"/>
      </w:pPr>
      <w:r>
        <w:t>A Raktárkezelő program nem jöhetett volna létre a Debreceni SZC Mec</w:t>
      </w:r>
      <w:r w:rsidR="007D2629">
        <w:t>h</w:t>
      </w:r>
      <w:r>
        <w:t>wart András Gépipari és Informatikai Technikum oktatóinak segítsége nélkül</w:t>
      </w:r>
      <w:r w:rsidR="00693FEC">
        <w:t>, akik közül néhányan közvetlen, néhányan pedig közvetett formában támogattak minket a projektfeladat elkészítése során</w:t>
      </w:r>
      <w:r>
        <w:t>. Így ezúton is szeretnénk megköszönni Nemes Tamásnak, Jánosi Jánosnak, M</w:t>
      </w:r>
      <w:r w:rsidR="00693FEC">
        <w:t>agi Bélának, Fekete Balázsnak,</w:t>
      </w:r>
      <w:r>
        <w:t xml:space="preserve"> Kiss Albertnek</w:t>
      </w:r>
      <w:r w:rsidR="00693FEC">
        <w:t xml:space="preserve"> és Szegedi I</w:t>
      </w:r>
      <w:r w:rsidR="007D2629">
        <w:t>mrének, hogy odaadó munkájukkal és</w:t>
      </w:r>
      <w:r w:rsidR="00693FEC">
        <w:t xml:space="preserve"> rendelkezésre állásukkal megismertették velünk a Szoftv</w:t>
      </w:r>
      <w:r w:rsidR="00402736">
        <w:t>erfejlesztő</w:t>
      </w:r>
      <w:r w:rsidR="00693FEC">
        <w:t xml:space="preserve"> és </w:t>
      </w:r>
      <w:r w:rsidR="00402736">
        <w:t>-</w:t>
      </w:r>
      <w:r w:rsidR="00693FEC">
        <w:t>tesztelő szakmát és elősegítették a jelen dokumentációban szereplő</w:t>
      </w:r>
      <w:r w:rsidR="007D2629">
        <w:t xml:space="preserve"> Raktárkezelő program létrejötté</w:t>
      </w:r>
      <w:r w:rsidR="00693FEC">
        <w:t>t.</w:t>
      </w:r>
    </w:p>
    <w:p w:rsidR="00DC469B" w:rsidRDefault="00421D69" w:rsidP="003156EC">
      <w:pPr>
        <w:pStyle w:val="szdcmsor1"/>
      </w:pPr>
      <w:bookmarkStart w:id="57" w:name="_Toc165130119"/>
      <w:r>
        <w:lastRenderedPageBreak/>
        <w:t>Irodalomjegyzék</w:t>
      </w:r>
      <w:bookmarkEnd w:id="57"/>
    </w:p>
    <w:p w:rsidR="005A17BF" w:rsidRDefault="005A17BF" w:rsidP="005A17BF">
      <w:pPr>
        <w:pStyle w:val="szdszakirodalom"/>
      </w:pPr>
      <w:r>
        <w:t xml:space="preserve">Django keretrendszer: </w:t>
      </w:r>
      <w:hyperlink r:id="rId39" w:history="1">
        <w:r w:rsidRPr="006D7278">
          <w:rPr>
            <w:rStyle w:val="Hiperhivatkozs"/>
          </w:rPr>
          <w:t>https://docs.djangoproject.com/en/5.0/</w:t>
        </w:r>
      </w:hyperlink>
    </w:p>
    <w:p w:rsidR="007F297C" w:rsidRPr="005A17BF" w:rsidRDefault="007F297C" w:rsidP="00077CD9">
      <w:pPr>
        <w:pStyle w:val="szdszakirodalom"/>
      </w:pPr>
      <w:r>
        <w:t xml:space="preserve">Program szintaktika, kialakítás: </w:t>
      </w:r>
      <w:hyperlink r:id="rId40" w:history="1">
        <w:r w:rsidRPr="006D7278">
          <w:rPr>
            <w:rStyle w:val="Hiperhivatkozs"/>
          </w:rPr>
          <w:t>https://www.w3schools.com/</w:t>
        </w:r>
      </w:hyperlink>
    </w:p>
    <w:sectPr w:rsidR="007F297C" w:rsidRPr="005A17BF" w:rsidSect="00D920AA">
      <w:footerReference w:type="default" r:id="rId41"/>
      <w:footerReference w:type="first" r:id="rId42"/>
      <w:pgSz w:w="11906" w:h="16838" w:code="9"/>
      <w:pgMar w:top="1418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7FE" w:rsidRDefault="006667FE" w:rsidP="00402F50">
      <w:r>
        <w:separator/>
      </w:r>
    </w:p>
  </w:endnote>
  <w:endnote w:type="continuationSeparator" w:id="0">
    <w:p w:rsidR="006667FE" w:rsidRDefault="006667FE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3D1" w:rsidRDefault="002D13D1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54B9C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3D1" w:rsidRDefault="002D13D1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7FE" w:rsidRDefault="006667FE" w:rsidP="00402F50">
      <w:r>
        <w:separator/>
      </w:r>
    </w:p>
  </w:footnote>
  <w:footnote w:type="continuationSeparator" w:id="0">
    <w:p w:rsidR="006667FE" w:rsidRDefault="006667FE" w:rsidP="0040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D32623D"/>
    <w:multiLevelType w:val="hybridMultilevel"/>
    <w:tmpl w:val="25769AD6"/>
    <w:lvl w:ilvl="0" w:tplc="13A886F0">
      <w:start w:val="1"/>
      <w:numFmt w:val="lowerLetter"/>
      <w:pStyle w:val="szdfelsorolsbet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46E926EA"/>
    <w:multiLevelType w:val="hybridMultilevel"/>
    <w:tmpl w:val="1E96B6D0"/>
    <w:lvl w:ilvl="0" w:tplc="FD9CF4C0">
      <w:start w:val="1"/>
      <w:numFmt w:val="decimal"/>
      <w:pStyle w:val="szdszakirodalom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3"/>
  </w:num>
  <w:num w:numId="6">
    <w:abstractNumId w:val="2"/>
    <w:lvlOverride w:ilvl="0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11C"/>
    <w:rsid w:val="0001538C"/>
    <w:rsid w:val="00020158"/>
    <w:rsid w:val="000224B6"/>
    <w:rsid w:val="00022961"/>
    <w:rsid w:val="0003142F"/>
    <w:rsid w:val="00051275"/>
    <w:rsid w:val="00056DF2"/>
    <w:rsid w:val="000638B8"/>
    <w:rsid w:val="00077CD9"/>
    <w:rsid w:val="00082703"/>
    <w:rsid w:val="000A13A3"/>
    <w:rsid w:val="000A511C"/>
    <w:rsid w:val="000B54A5"/>
    <w:rsid w:val="000B59BE"/>
    <w:rsid w:val="000B609A"/>
    <w:rsid w:val="000C7BCF"/>
    <w:rsid w:val="000D0D02"/>
    <w:rsid w:val="000E18E3"/>
    <w:rsid w:val="0010025D"/>
    <w:rsid w:val="00113495"/>
    <w:rsid w:val="00115641"/>
    <w:rsid w:val="001215FE"/>
    <w:rsid w:val="00137846"/>
    <w:rsid w:val="00140B32"/>
    <w:rsid w:val="00186968"/>
    <w:rsid w:val="00195A18"/>
    <w:rsid w:val="001A3486"/>
    <w:rsid w:val="001C4188"/>
    <w:rsid w:val="001C5323"/>
    <w:rsid w:val="001C6720"/>
    <w:rsid w:val="001E02E6"/>
    <w:rsid w:val="001E39FF"/>
    <w:rsid w:val="001F6628"/>
    <w:rsid w:val="00203A33"/>
    <w:rsid w:val="0021040A"/>
    <w:rsid w:val="0022549B"/>
    <w:rsid w:val="00235591"/>
    <w:rsid w:val="00244EA1"/>
    <w:rsid w:val="00260B60"/>
    <w:rsid w:val="00267D3B"/>
    <w:rsid w:val="00273903"/>
    <w:rsid w:val="002B2134"/>
    <w:rsid w:val="002D13D1"/>
    <w:rsid w:val="002E35EC"/>
    <w:rsid w:val="002E7073"/>
    <w:rsid w:val="002F4136"/>
    <w:rsid w:val="00303042"/>
    <w:rsid w:val="0031358B"/>
    <w:rsid w:val="003156EC"/>
    <w:rsid w:val="00316151"/>
    <w:rsid w:val="00320FE3"/>
    <w:rsid w:val="0032423C"/>
    <w:rsid w:val="003312E9"/>
    <w:rsid w:val="00352069"/>
    <w:rsid w:val="00357D0D"/>
    <w:rsid w:val="0036347E"/>
    <w:rsid w:val="003A243D"/>
    <w:rsid w:val="003A3D5A"/>
    <w:rsid w:val="003B125B"/>
    <w:rsid w:val="003B1866"/>
    <w:rsid w:val="003C58B7"/>
    <w:rsid w:val="003D4DC0"/>
    <w:rsid w:val="003D68F1"/>
    <w:rsid w:val="003E18C6"/>
    <w:rsid w:val="003F5F33"/>
    <w:rsid w:val="00402736"/>
    <w:rsid w:val="00402F50"/>
    <w:rsid w:val="00405EB7"/>
    <w:rsid w:val="0040660C"/>
    <w:rsid w:val="004116B9"/>
    <w:rsid w:val="00421D69"/>
    <w:rsid w:val="00445A1E"/>
    <w:rsid w:val="00456768"/>
    <w:rsid w:val="00473888"/>
    <w:rsid w:val="004914CD"/>
    <w:rsid w:val="00494EA7"/>
    <w:rsid w:val="004C7BE7"/>
    <w:rsid w:val="004D5CBE"/>
    <w:rsid w:val="00500090"/>
    <w:rsid w:val="005148DB"/>
    <w:rsid w:val="00533EAC"/>
    <w:rsid w:val="00534E32"/>
    <w:rsid w:val="00537E8D"/>
    <w:rsid w:val="00556B13"/>
    <w:rsid w:val="005841D2"/>
    <w:rsid w:val="0058689E"/>
    <w:rsid w:val="005A17BF"/>
    <w:rsid w:val="005A604D"/>
    <w:rsid w:val="005A78F2"/>
    <w:rsid w:val="005B0FD9"/>
    <w:rsid w:val="005D62D9"/>
    <w:rsid w:val="005D79A8"/>
    <w:rsid w:val="005F0C12"/>
    <w:rsid w:val="00600C44"/>
    <w:rsid w:val="0063280A"/>
    <w:rsid w:val="006401F4"/>
    <w:rsid w:val="0066026B"/>
    <w:rsid w:val="006667FE"/>
    <w:rsid w:val="00680CD7"/>
    <w:rsid w:val="00681B86"/>
    <w:rsid w:val="006852EB"/>
    <w:rsid w:val="00693FD2"/>
    <w:rsid w:val="00693FEC"/>
    <w:rsid w:val="00696A4E"/>
    <w:rsid w:val="00697FAA"/>
    <w:rsid w:val="006A4F4E"/>
    <w:rsid w:val="006B52C9"/>
    <w:rsid w:val="006D7C24"/>
    <w:rsid w:val="006F230B"/>
    <w:rsid w:val="00707E0E"/>
    <w:rsid w:val="0071111F"/>
    <w:rsid w:val="00715A58"/>
    <w:rsid w:val="00757EC9"/>
    <w:rsid w:val="00773CBF"/>
    <w:rsid w:val="007A336D"/>
    <w:rsid w:val="007C0FAB"/>
    <w:rsid w:val="007D2629"/>
    <w:rsid w:val="007E4513"/>
    <w:rsid w:val="007F297C"/>
    <w:rsid w:val="00805955"/>
    <w:rsid w:val="00824167"/>
    <w:rsid w:val="0083478D"/>
    <w:rsid w:val="00842494"/>
    <w:rsid w:val="008436B2"/>
    <w:rsid w:val="00845126"/>
    <w:rsid w:val="008616F8"/>
    <w:rsid w:val="008823F1"/>
    <w:rsid w:val="00882773"/>
    <w:rsid w:val="008C3D48"/>
    <w:rsid w:val="008D03A3"/>
    <w:rsid w:val="008D0806"/>
    <w:rsid w:val="008D785F"/>
    <w:rsid w:val="008E2628"/>
    <w:rsid w:val="008F3970"/>
    <w:rsid w:val="008F473A"/>
    <w:rsid w:val="00901540"/>
    <w:rsid w:val="00915B0D"/>
    <w:rsid w:val="0092660F"/>
    <w:rsid w:val="00926629"/>
    <w:rsid w:val="0094077D"/>
    <w:rsid w:val="00942866"/>
    <w:rsid w:val="00950F31"/>
    <w:rsid w:val="00954972"/>
    <w:rsid w:val="00954F25"/>
    <w:rsid w:val="00973DE3"/>
    <w:rsid w:val="009B5D79"/>
    <w:rsid w:val="009E31C8"/>
    <w:rsid w:val="009F5597"/>
    <w:rsid w:val="00A0050F"/>
    <w:rsid w:val="00A011E9"/>
    <w:rsid w:val="00A03A72"/>
    <w:rsid w:val="00A1226E"/>
    <w:rsid w:val="00A12C1B"/>
    <w:rsid w:val="00A25737"/>
    <w:rsid w:val="00A33C17"/>
    <w:rsid w:val="00A6121C"/>
    <w:rsid w:val="00A6211D"/>
    <w:rsid w:val="00A708DB"/>
    <w:rsid w:val="00A72F2E"/>
    <w:rsid w:val="00A7562A"/>
    <w:rsid w:val="00A75FC3"/>
    <w:rsid w:val="00A90050"/>
    <w:rsid w:val="00AC247F"/>
    <w:rsid w:val="00AC5190"/>
    <w:rsid w:val="00AC651D"/>
    <w:rsid w:val="00AD7E73"/>
    <w:rsid w:val="00AE0F4B"/>
    <w:rsid w:val="00AE691C"/>
    <w:rsid w:val="00B02692"/>
    <w:rsid w:val="00B1628F"/>
    <w:rsid w:val="00B2740D"/>
    <w:rsid w:val="00B52BCC"/>
    <w:rsid w:val="00B86236"/>
    <w:rsid w:val="00BD7615"/>
    <w:rsid w:val="00BE0DC6"/>
    <w:rsid w:val="00BF10E4"/>
    <w:rsid w:val="00C041FB"/>
    <w:rsid w:val="00C06139"/>
    <w:rsid w:val="00C15EB7"/>
    <w:rsid w:val="00C27D98"/>
    <w:rsid w:val="00C3054A"/>
    <w:rsid w:val="00C31159"/>
    <w:rsid w:val="00C33547"/>
    <w:rsid w:val="00C42628"/>
    <w:rsid w:val="00C44C25"/>
    <w:rsid w:val="00C47342"/>
    <w:rsid w:val="00C54B9C"/>
    <w:rsid w:val="00C56E0B"/>
    <w:rsid w:val="00C70C8C"/>
    <w:rsid w:val="00C831A8"/>
    <w:rsid w:val="00C850F3"/>
    <w:rsid w:val="00C8527B"/>
    <w:rsid w:val="00CD37BA"/>
    <w:rsid w:val="00CE463A"/>
    <w:rsid w:val="00D2466E"/>
    <w:rsid w:val="00D26B5E"/>
    <w:rsid w:val="00D3469C"/>
    <w:rsid w:val="00D62001"/>
    <w:rsid w:val="00D62D1C"/>
    <w:rsid w:val="00D920AA"/>
    <w:rsid w:val="00DA629C"/>
    <w:rsid w:val="00DA7F31"/>
    <w:rsid w:val="00DB12A0"/>
    <w:rsid w:val="00DB2197"/>
    <w:rsid w:val="00DB720A"/>
    <w:rsid w:val="00DC0199"/>
    <w:rsid w:val="00DC469B"/>
    <w:rsid w:val="00DD6474"/>
    <w:rsid w:val="00DF75A4"/>
    <w:rsid w:val="00E11568"/>
    <w:rsid w:val="00E24187"/>
    <w:rsid w:val="00E33DEC"/>
    <w:rsid w:val="00E3627F"/>
    <w:rsid w:val="00E444DB"/>
    <w:rsid w:val="00E45166"/>
    <w:rsid w:val="00E673D8"/>
    <w:rsid w:val="00E739BF"/>
    <w:rsid w:val="00E811E2"/>
    <w:rsid w:val="00E81540"/>
    <w:rsid w:val="00E817D7"/>
    <w:rsid w:val="00EA130B"/>
    <w:rsid w:val="00EA5367"/>
    <w:rsid w:val="00EA5D04"/>
    <w:rsid w:val="00EC167A"/>
    <w:rsid w:val="00EC1B89"/>
    <w:rsid w:val="00EF0431"/>
    <w:rsid w:val="00EF77FA"/>
    <w:rsid w:val="00EF7DE4"/>
    <w:rsid w:val="00F01BCD"/>
    <w:rsid w:val="00F15460"/>
    <w:rsid w:val="00F225E4"/>
    <w:rsid w:val="00F31089"/>
    <w:rsid w:val="00F400BC"/>
    <w:rsid w:val="00F509ED"/>
    <w:rsid w:val="00F5529E"/>
    <w:rsid w:val="00F558D5"/>
    <w:rsid w:val="00F57F44"/>
    <w:rsid w:val="00F61E1B"/>
    <w:rsid w:val="00F67394"/>
    <w:rsid w:val="00F7342F"/>
    <w:rsid w:val="00F802FB"/>
    <w:rsid w:val="00F909C9"/>
    <w:rsid w:val="00F94734"/>
    <w:rsid w:val="00FA7DD9"/>
    <w:rsid w:val="00FC750F"/>
    <w:rsid w:val="00FD17FC"/>
    <w:rsid w:val="00FE1039"/>
    <w:rsid w:val="00FE1A22"/>
    <w:rsid w:val="00FE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333F7"/>
  <w15:docId w15:val="{E0FF780D-3D29-4BAB-8601-E3FBF8F5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421D69"/>
    <w:pPr>
      <w:spacing w:after="140"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32423C"/>
    <w:pPr>
      <w:pageBreakBefore/>
      <w:spacing w:before="360" w:after="12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numPr>
        <w:numId w:val="1"/>
      </w:numPr>
      <w:spacing w:line="360" w:lineRule="auto"/>
    </w:pPr>
  </w:style>
  <w:style w:type="paragraph" w:customStyle="1" w:styleId="szdszakirodalom">
    <w:name w:val="szd_szakirodalom"/>
    <w:basedOn w:val="Norml"/>
    <w:qFormat/>
    <w:rsid w:val="008616F8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CD37BA"/>
    <w:pPr>
      <w:keepNext/>
      <w:numPr>
        <w:ilvl w:val="1"/>
        <w:numId w:val="3"/>
      </w:numPr>
      <w:spacing w:before="240" w:line="360" w:lineRule="auto"/>
      <w:ind w:left="737" w:hanging="567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3156EC"/>
    <w:pPr>
      <w:spacing w:before="0" w:after="120"/>
    </w:pPr>
    <w:rPr>
      <w:i/>
    </w:rPr>
  </w:style>
  <w:style w:type="paragraph" w:customStyle="1" w:styleId="szdcmsor3">
    <w:name w:val="szd_címsor3"/>
    <w:basedOn w:val="szdszveg"/>
    <w:next w:val="szdszveg"/>
    <w:qFormat/>
    <w:rsid w:val="008E2628"/>
    <w:pPr>
      <w:keepNext/>
      <w:numPr>
        <w:ilvl w:val="2"/>
        <w:numId w:val="3"/>
      </w:numPr>
      <w:spacing w:before="120"/>
      <w:ind w:left="1020" w:hanging="680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C8527B"/>
    <w:pPr>
      <w:spacing w:before="240"/>
      <w:ind w:firstLine="0"/>
      <w:jc w:val="center"/>
    </w:pPr>
    <w:rPr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/>
      <w:sz w:val="22"/>
    </w:rPr>
  </w:style>
  <w:style w:type="paragraph" w:customStyle="1" w:styleId="szdtblzattrzs">
    <w:name w:val="szd_táblázattörzs"/>
    <w:basedOn w:val="szdtblzat"/>
    <w:qFormat/>
    <w:rsid w:val="00C8527B"/>
    <w:pPr>
      <w:spacing w:before="60" w:after="40"/>
    </w:pPr>
    <w:rPr>
      <w:rFonts w:cstheme="minorHAnsi"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Kpalrs">
    <w:name w:val="caption"/>
    <w:basedOn w:val="Norml"/>
    <w:next w:val="Norml"/>
    <w:uiPriority w:val="35"/>
    <w:unhideWhenUsed/>
    <w:qFormat/>
    <w:rsid w:val="00E11568"/>
    <w:pPr>
      <w:spacing w:after="200"/>
    </w:pPr>
    <w:rPr>
      <w:i/>
      <w:iCs/>
      <w:color w:val="1F497D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260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8000/admin/login/?next=/admin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hyperlink" Target="https://docs.djangoproject.com/en/5.0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127.0.0.1:8000/w_admin/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127.0.0.1:8000/add_order/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hyperlink" Target="https://www.w3schools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10" Type="http://schemas.microsoft.com/office/2007/relationships/hdphoto" Target="media/hdphoto1.wdp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hyperlink" Target="http://127.0.0.1:8000/api/orders/" TargetMode="External"/><Relationship Id="rId35" Type="http://schemas.openxmlformats.org/officeDocument/2006/relationships/image" Target="media/image23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wnloads\szakdolgozat_sablon%20(1)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5E2C55-B19B-4DC4-912C-3FCACB3A1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 (1).dotx</Template>
  <TotalTime>494</TotalTime>
  <Pages>26</Pages>
  <Words>4128</Words>
  <Characters>28488</Characters>
  <Application>Microsoft Office Word</Application>
  <DocSecurity>0</DocSecurity>
  <Lines>237</Lines>
  <Paragraphs>65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feher</cp:lastModifiedBy>
  <cp:revision>81</cp:revision>
  <dcterms:created xsi:type="dcterms:W3CDTF">2017-05-06T14:33:00Z</dcterms:created>
  <dcterms:modified xsi:type="dcterms:W3CDTF">2024-04-27T15:08:00Z</dcterms:modified>
</cp:coreProperties>
</file>